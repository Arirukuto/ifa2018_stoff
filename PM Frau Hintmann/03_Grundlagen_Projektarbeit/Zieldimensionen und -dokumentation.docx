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7F54CEDF" w:rsidP="2CDF86C8" w:rsidRDefault="7F54CEDF" w14:paraId="6E128161" w14:textId="19BD89A5">
      <w:pPr>
        <w:pStyle w:val="berschrift"/>
        <w:numPr>
          <w:numId w:val="0"/>
        </w:numPr>
        <w:shd w:val="clear" w:color="auto" w:fill="808080" w:themeFill="text1" w:themeFillTint="7F"/>
        <w:rPr>
          <w:rFonts w:cs="Arial"/>
          <w:sz w:val="40"/>
          <w:szCs w:val="40"/>
        </w:rPr>
      </w:pPr>
      <w:r w:rsidRPr="2CDF86C8" w:rsidR="2CDF86C8">
        <w:rPr>
          <w:rFonts w:cs="Arial"/>
          <w:sz w:val="40"/>
          <w:szCs w:val="40"/>
        </w:rPr>
        <w:t>Grundlagen des Projektmanagements</w:t>
      </w:r>
    </w:p>
    <w:p w:rsidR="7F54CEDF" w:rsidP="7F54CEDF" w:rsidRDefault="7F54CEDF" w14:paraId="07252449" w14:textId="4489CE21">
      <w:pPr>
        <w:pStyle w:val="berschrift"/>
        <w:numPr>
          <w:numId w:val="0"/>
        </w:numPr>
        <w:shd w:val="clear" w:color="auto" w:fill="808080" w:themeFill="text1" w:themeFillTint="7F"/>
      </w:pPr>
      <w:r w:rsidR="2CDF86C8">
        <w:rPr/>
        <w:t>Zieldimensionen und -dokumentation</w:t>
      </w:r>
    </w:p>
    <w:p xmlns:wp14="http://schemas.microsoft.com/office/word/2010/wordml" w:rsidR="00E046E8" w:rsidP="00AE4058" w:rsidRDefault="00E046E8" w14:paraId="672A6659" wp14:textId="77777777">
      <w:pPr>
        <w:tabs>
          <w:tab w:val="left" w:pos="2985"/>
        </w:tabs>
        <w:rPr>
          <w:rFonts w:cs="Arial"/>
          <w:sz w:val="4"/>
          <w:szCs w:val="4"/>
        </w:rPr>
      </w:pPr>
    </w:p>
    <w:p xmlns:wp14="http://schemas.microsoft.com/office/word/2010/wordml" w:rsidR="009A1C39" w:rsidP="009A1C39" w:rsidRDefault="009A1C39" w14:paraId="5B5600B4" wp14:textId="77777777">
      <w:pPr>
        <w:rPr>
          <w:rFonts w:cs="Arial"/>
          <w:szCs w:val="22"/>
        </w:rPr>
      </w:pPr>
      <w:r w:rsidRPr="009A1C39">
        <w:rPr>
          <w:rFonts w:cs="Arial"/>
          <w:szCs w:val="22"/>
        </w:rPr>
        <w:t>In der Definitionsphase eines Projekts müssen viele für den weiteren Verlauf wichtige Festlegungen getroffen werden. Der Projektauftrag soll diese verbindlich zusammenfassen.</w:t>
      </w:r>
    </w:p>
    <w:p xmlns:wp14="http://schemas.microsoft.com/office/word/2010/wordml" w:rsidRPr="009A1C39" w:rsidR="009A1C39" w:rsidP="009A1C39" w:rsidRDefault="009A1C39" w14:paraId="0A37501D" wp14:textId="77777777">
      <w:pPr>
        <w:rPr>
          <w:rFonts w:cs="Arial"/>
          <w:sz w:val="10"/>
          <w:szCs w:val="22"/>
        </w:rPr>
      </w:pPr>
    </w:p>
    <w:p xmlns:wp14="http://schemas.microsoft.com/office/word/2010/wordml" w:rsidRPr="009A1C39" w:rsidR="009A1C39" w:rsidP="009A1C39" w:rsidRDefault="009A1C39" w14:paraId="432D48F6" wp14:textId="77777777">
      <w:pPr>
        <w:jc w:val="center"/>
        <w:rPr>
          <w:rFonts w:cs="Arial"/>
          <w:sz w:val="24"/>
          <w:szCs w:val="22"/>
        </w:rPr>
      </w:pPr>
      <w:r w:rsidRPr="009A1C39">
        <w:rPr>
          <w:rFonts w:cs="Arial"/>
          <w:b/>
          <w:sz w:val="24"/>
          <w:szCs w:val="22"/>
        </w:rPr>
        <w:t>Inhalt des Projektauftrags</w:t>
      </w:r>
      <w:r w:rsidRPr="009A1C39">
        <w:rPr>
          <w:rFonts w:cs="Arial"/>
          <w:sz w:val="24"/>
          <w:szCs w:val="22"/>
        </w:rPr>
        <w:t>:</w:t>
      </w:r>
    </w:p>
    <w:tbl>
      <w:tblPr>
        <w:tblW w:w="9222" w:type="dxa"/>
        <w:tblInd w:w="-5" w:type="dxa"/>
        <w:tblLayout w:type="fixed"/>
        <w:tblLook w:val="0000" w:firstRow="0" w:lastRow="0" w:firstColumn="0" w:lastColumn="0" w:noHBand="0" w:noVBand="0"/>
      </w:tblPr>
      <w:tblGrid>
        <w:gridCol w:w="3348"/>
        <w:gridCol w:w="5874"/>
      </w:tblGrid>
      <w:tr xmlns:wp14="http://schemas.microsoft.com/office/word/2010/wordml" w:rsidRPr="009A1C39" w:rsidR="009A1C39" w:rsidTr="2CDF86C8" w14:paraId="51552462" wp14:textId="77777777">
        <w:trPr>
          <w:trHeight w:val="567"/>
        </w:trPr>
        <w:tc>
          <w:tcPr>
            <w:tcW w:w="3348" w:type="dxa"/>
            <w:tcBorders>
              <w:top w:val="single" w:color="000000" w:themeColor="text1" w:sz="4" w:space="0"/>
              <w:left w:val="single" w:color="000000" w:themeColor="text1" w:sz="4" w:space="0"/>
              <w:bottom w:val="single" w:color="000000" w:themeColor="text1" w:sz="4" w:space="0"/>
            </w:tcBorders>
            <w:shd w:val="clear" w:color="auto" w:fill="auto"/>
            <w:tcMar/>
            <w:vAlign w:val="center"/>
          </w:tcPr>
          <w:p w:rsidRPr="009858DA" w:rsidR="009A1C39" w:rsidP="2CDF86C8" w:rsidRDefault="009A1C39" w14:paraId="5DAB6C7B" wp14:textId="6F4CDC15">
            <w:pPr>
              <w:snapToGrid w:val="0"/>
              <w:jc w:val="center"/>
              <w:rPr>
                <w:rFonts w:cs="Arial"/>
                <w:i w:val="1"/>
                <w:iCs w:val="1"/>
              </w:rPr>
            </w:pPr>
            <w:r w:rsidRPr="2CDF86C8" w:rsidR="2CDF86C8">
              <w:rPr>
                <w:rFonts w:cs="Arial"/>
                <w:i w:val="1"/>
                <w:iCs w:val="1"/>
              </w:rPr>
              <w:t>Projektname</w:t>
            </w:r>
          </w:p>
        </w:tc>
        <w:tc>
          <w:tcPr>
            <w:tcW w:w="587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Pr="009A1C39" w:rsidR="009A1C39" w:rsidP="009A1C39" w:rsidRDefault="009A1C39" w14:paraId="7CE2A40E" wp14:textId="77777777">
            <w:pPr>
              <w:snapToGrid w:val="0"/>
              <w:rPr>
                <w:rFonts w:cs="Arial"/>
                <w:b/>
                <w:sz w:val="20"/>
                <w:szCs w:val="22"/>
              </w:rPr>
            </w:pPr>
            <w:r w:rsidRPr="009A1C39">
              <w:rPr>
                <w:rFonts w:cs="Arial"/>
                <w:i/>
                <w:sz w:val="20"/>
                <w:szCs w:val="22"/>
              </w:rPr>
              <w:t>Eindeutiger und einheitlicher Name, wird übers Projekt beibehalten, erleichtert die Kommunikation</w:t>
            </w:r>
          </w:p>
        </w:tc>
      </w:tr>
      <w:tr xmlns:wp14="http://schemas.microsoft.com/office/word/2010/wordml" w:rsidRPr="009A1C39" w:rsidR="009A1C39" w:rsidTr="2CDF86C8" w14:paraId="4F90B4B2" wp14:textId="77777777">
        <w:tc>
          <w:tcPr>
            <w:tcW w:w="3348" w:type="dxa"/>
            <w:tcBorders>
              <w:top w:val="single" w:color="000000" w:themeColor="text1" w:sz="4" w:space="0"/>
              <w:left w:val="single" w:color="000000" w:themeColor="text1" w:sz="4" w:space="0"/>
              <w:bottom w:val="single" w:color="000000" w:themeColor="text1" w:sz="4" w:space="0"/>
            </w:tcBorders>
            <w:shd w:val="clear" w:color="auto" w:fill="auto"/>
            <w:tcMar/>
            <w:vAlign w:val="center"/>
          </w:tcPr>
          <w:p w:rsidRPr="009858DA" w:rsidR="009A1C39" w:rsidP="2CDF86C8" w:rsidRDefault="009A1C39" w14:paraId="02EB378F" wp14:textId="363434EA">
            <w:pPr>
              <w:snapToGrid w:val="0"/>
              <w:jc w:val="center"/>
              <w:rPr>
                <w:rFonts w:cs="Arial"/>
                <w:i w:val="1"/>
                <w:iCs w:val="1"/>
              </w:rPr>
            </w:pPr>
            <w:r w:rsidRPr="2CDF86C8" w:rsidR="2CDF86C8">
              <w:rPr>
                <w:rFonts w:cs="Arial"/>
                <w:i w:val="1"/>
                <w:iCs w:val="1"/>
              </w:rPr>
              <w:t>Projektleiter</w:t>
            </w:r>
          </w:p>
        </w:tc>
        <w:tc>
          <w:tcPr>
            <w:tcW w:w="587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Pr="009A1C39" w:rsidR="009A1C39" w:rsidP="009A1C39" w:rsidRDefault="009A1C39" w14:paraId="0ABFC2DE" wp14:textId="77777777">
            <w:pPr>
              <w:snapToGrid w:val="0"/>
              <w:rPr>
                <w:rFonts w:cs="Arial"/>
                <w:b/>
                <w:sz w:val="20"/>
                <w:szCs w:val="22"/>
              </w:rPr>
            </w:pPr>
            <w:r w:rsidRPr="009A1C39">
              <w:rPr>
                <w:rFonts w:cs="Arial"/>
                <w:i/>
                <w:sz w:val="20"/>
                <w:szCs w:val="22"/>
              </w:rPr>
              <w:t>Trägt die Verantwortung für den Projekterfolg</w:t>
            </w:r>
          </w:p>
        </w:tc>
      </w:tr>
      <w:tr xmlns:wp14="http://schemas.microsoft.com/office/word/2010/wordml" w:rsidRPr="009A1C39" w:rsidR="009A1C39" w:rsidTr="2CDF86C8" w14:paraId="66FABEB9" wp14:textId="77777777">
        <w:tc>
          <w:tcPr>
            <w:tcW w:w="3348" w:type="dxa"/>
            <w:tcBorders>
              <w:top w:val="single" w:color="000000" w:themeColor="text1" w:sz="4" w:space="0"/>
              <w:left w:val="single" w:color="000000" w:themeColor="text1" w:sz="4" w:space="0"/>
              <w:bottom w:val="single" w:color="000000" w:themeColor="text1" w:sz="4" w:space="0"/>
            </w:tcBorders>
            <w:shd w:val="clear" w:color="auto" w:fill="auto"/>
            <w:tcMar/>
            <w:vAlign w:val="center"/>
          </w:tcPr>
          <w:p w:rsidRPr="009858DA" w:rsidR="009A1C39" w:rsidP="2CDF86C8" w:rsidRDefault="009A1C39" w14:paraId="6A05A809" wp14:textId="5F4818F0">
            <w:pPr>
              <w:snapToGrid w:val="0"/>
              <w:jc w:val="center"/>
              <w:rPr>
                <w:rFonts w:cs="Arial"/>
                <w:i w:val="1"/>
                <w:iCs w:val="1"/>
              </w:rPr>
            </w:pPr>
            <w:r w:rsidRPr="2CDF86C8" w:rsidR="2CDF86C8">
              <w:rPr>
                <w:rFonts w:cs="Arial"/>
                <w:i w:val="1"/>
                <w:iCs w:val="1"/>
              </w:rPr>
              <w:t xml:space="preserve">Projektplan / </w:t>
            </w:r>
          </w:p>
        </w:tc>
        <w:tc>
          <w:tcPr>
            <w:tcW w:w="587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Pr="009A1C39" w:rsidR="009A1C39" w:rsidP="009A1C39" w:rsidRDefault="009A1C39" w14:paraId="6902402A" wp14:textId="77777777">
            <w:pPr>
              <w:snapToGrid w:val="0"/>
              <w:rPr>
                <w:rFonts w:cs="Arial"/>
                <w:b/>
                <w:sz w:val="20"/>
                <w:szCs w:val="22"/>
              </w:rPr>
            </w:pPr>
            <w:r w:rsidRPr="009A1C39">
              <w:rPr>
                <w:rFonts w:cs="Arial"/>
                <w:i/>
                <w:sz w:val="20"/>
                <w:szCs w:val="22"/>
              </w:rPr>
              <w:t>Soll dazu dienen, Klarheit über die Zielsetzung zu schaffen, dient der weiteren Orientierung bei Korrekturen der Ziele</w:t>
            </w:r>
          </w:p>
        </w:tc>
      </w:tr>
      <w:tr xmlns:wp14="http://schemas.microsoft.com/office/word/2010/wordml" w:rsidRPr="009A1C39" w:rsidR="009A1C39" w:rsidTr="2CDF86C8" w14:paraId="4B60CB5F" wp14:textId="77777777">
        <w:trPr>
          <w:trHeight w:val="1701"/>
        </w:trPr>
        <w:tc>
          <w:tcPr>
            <w:tcW w:w="3348" w:type="dxa"/>
            <w:tcBorders>
              <w:top w:val="single" w:color="000000" w:themeColor="text1" w:sz="4" w:space="0"/>
              <w:left w:val="single" w:color="000000" w:themeColor="text1" w:sz="4" w:space="0"/>
              <w:bottom w:val="single" w:color="000000" w:themeColor="text1" w:sz="4" w:space="0"/>
            </w:tcBorders>
            <w:shd w:val="clear" w:color="auto" w:fill="auto"/>
            <w:tcMar/>
            <w:vAlign w:val="center"/>
          </w:tcPr>
          <w:p w:rsidRPr="009858DA" w:rsidR="009A1C39" w:rsidP="2CDF86C8" w:rsidRDefault="009A1C39" w14:paraId="5A39BBE3" wp14:textId="7AA713F7">
            <w:pPr>
              <w:tabs>
                <w:tab w:val="left" w:pos="1171"/>
              </w:tabs>
              <w:suppressAutoHyphens/>
              <w:ind w:left="1116"/>
              <w:jc w:val="left"/>
              <w:rPr>
                <w:rFonts w:cs="Arial"/>
              </w:rPr>
            </w:pPr>
            <w:r w:rsidRPr="2CDF86C8" w:rsidR="2CDF86C8">
              <w:rPr>
                <w:rFonts w:cs="Arial"/>
              </w:rPr>
              <w:t>Zielvorgaben</w:t>
            </w:r>
            <w:r>
              <w:br/>
            </w:r>
            <w:r w:rsidRPr="2CDF86C8" w:rsidR="2CDF86C8">
              <w:rPr>
                <w:rFonts w:cs="Arial"/>
              </w:rPr>
              <w:t>(Sachziele, Kostenziele, Zeitziele</w:t>
            </w:r>
          </w:p>
        </w:tc>
        <w:tc>
          <w:tcPr>
            <w:tcW w:w="587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Pr="009A1C39" w:rsidR="009A1C39" w:rsidP="009A1C39" w:rsidRDefault="009A1C39" w14:paraId="41C8F396" wp14:textId="77777777">
            <w:pPr>
              <w:snapToGrid w:val="0"/>
              <w:rPr>
                <w:rFonts w:cs="Arial"/>
                <w:i/>
                <w:sz w:val="20"/>
                <w:szCs w:val="22"/>
              </w:rPr>
            </w:pPr>
          </w:p>
          <w:p w:rsidRPr="009A1C39" w:rsidR="009A1C39" w:rsidP="009A1C39" w:rsidRDefault="009A1C39" w14:paraId="2A62DC78" wp14:textId="77777777">
            <w:pPr>
              <w:rPr>
                <w:rFonts w:cs="Arial"/>
                <w:b/>
                <w:sz w:val="20"/>
                <w:szCs w:val="22"/>
              </w:rPr>
            </w:pPr>
            <w:r w:rsidRPr="009A1C39">
              <w:rPr>
                <w:rFonts w:cs="Arial"/>
                <w:i/>
                <w:sz w:val="20"/>
                <w:szCs w:val="22"/>
              </w:rPr>
              <w:t>Zunächst noch grob, werden im Lastenheft konkreter, müssen bei externer Vergabe exakt und verbindlich festgelegt werden</w:t>
            </w:r>
          </w:p>
        </w:tc>
      </w:tr>
      <w:tr xmlns:wp14="http://schemas.microsoft.com/office/word/2010/wordml" w:rsidRPr="009A1C39" w:rsidR="009A1C39" w:rsidTr="2CDF86C8" w14:paraId="397DD5DD" wp14:textId="77777777">
        <w:tc>
          <w:tcPr>
            <w:tcW w:w="3348" w:type="dxa"/>
            <w:tcBorders>
              <w:top w:val="single" w:color="000000" w:themeColor="text1" w:sz="4" w:space="0"/>
              <w:left w:val="single" w:color="000000" w:themeColor="text1" w:sz="4" w:space="0"/>
              <w:bottom w:val="single" w:color="000000" w:themeColor="text1" w:sz="4" w:space="0"/>
            </w:tcBorders>
            <w:shd w:val="clear" w:color="auto" w:fill="auto"/>
            <w:tcMar/>
            <w:vAlign w:val="center"/>
          </w:tcPr>
          <w:p w:rsidRPr="009858DA" w:rsidR="009A1C39" w:rsidP="2CDF86C8" w:rsidRDefault="009A1C39" w14:paraId="72A3D3EC" wp14:textId="3A1CA155">
            <w:pPr>
              <w:snapToGrid w:val="0"/>
              <w:jc w:val="center"/>
              <w:rPr>
                <w:rFonts w:cs="Arial"/>
                <w:i w:val="1"/>
                <w:iCs w:val="1"/>
              </w:rPr>
            </w:pPr>
            <w:r w:rsidRPr="2CDF86C8" w:rsidR="2CDF86C8">
              <w:rPr>
                <w:rFonts w:cs="Arial"/>
                <w:i w:val="1"/>
                <w:iCs w:val="1"/>
              </w:rPr>
              <w:t>Ressourcen</w:t>
            </w:r>
          </w:p>
        </w:tc>
        <w:tc>
          <w:tcPr>
            <w:tcW w:w="587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Pr="009A1C39" w:rsidR="009A1C39" w:rsidP="009A1C39" w:rsidRDefault="009A1C39" w14:paraId="7B8F33DE" wp14:textId="77777777">
            <w:pPr>
              <w:snapToGrid w:val="0"/>
              <w:rPr>
                <w:rFonts w:cs="Arial"/>
                <w:b/>
                <w:sz w:val="20"/>
                <w:szCs w:val="22"/>
              </w:rPr>
            </w:pPr>
            <w:r w:rsidRPr="009A1C39">
              <w:rPr>
                <w:rFonts w:cs="Arial"/>
                <w:i/>
                <w:sz w:val="20"/>
                <w:szCs w:val="22"/>
              </w:rPr>
              <w:t>Welche Sachmittel und welches Personal stehen zur Verfügung (Umfang)</w:t>
            </w:r>
          </w:p>
        </w:tc>
      </w:tr>
      <w:tr xmlns:wp14="http://schemas.microsoft.com/office/word/2010/wordml" w:rsidRPr="009A1C39" w:rsidR="009A1C39" w:rsidTr="2CDF86C8" w14:paraId="088060D4" wp14:textId="77777777">
        <w:trPr>
          <w:trHeight w:val="1701"/>
        </w:trPr>
        <w:tc>
          <w:tcPr>
            <w:tcW w:w="3348" w:type="dxa"/>
            <w:tcBorders>
              <w:top w:val="single" w:color="000000" w:themeColor="text1" w:sz="4" w:space="0"/>
              <w:left w:val="single" w:color="000000" w:themeColor="text1" w:sz="4" w:space="0"/>
              <w:bottom w:val="single" w:color="000000" w:themeColor="text1" w:sz="4" w:space="0"/>
            </w:tcBorders>
            <w:shd w:val="clear" w:color="auto" w:fill="auto"/>
            <w:tcMar/>
            <w:vAlign w:val="center"/>
          </w:tcPr>
          <w:p w:rsidRPr="009858DA" w:rsidR="009A1C39" w:rsidP="2CDF86C8" w:rsidRDefault="009A1C39" w14:paraId="4FBC3EE1" wp14:textId="7D3F816B">
            <w:pPr>
              <w:snapToGrid w:val="0"/>
              <w:jc w:val="center"/>
              <w:rPr>
                <w:rFonts w:cs="Arial"/>
                <w:i w:val="1"/>
                <w:iCs w:val="1"/>
              </w:rPr>
            </w:pPr>
            <w:r w:rsidRPr="2CDF86C8" w:rsidR="2CDF86C8">
              <w:rPr>
                <w:rFonts w:cs="Arial"/>
                <w:i w:val="1"/>
                <w:iCs w:val="1"/>
              </w:rPr>
              <w:t>Projekt-Rahmen / Auftragsbedingungen</w:t>
            </w:r>
          </w:p>
          <w:p w:rsidRPr="009858DA" w:rsidR="009A1C39" w:rsidP="2CDF86C8" w:rsidRDefault="009A1C39" w14:paraId="0D0B940D" wp14:textId="611BD5AE">
            <w:pPr>
              <w:pStyle w:val="Standard"/>
              <w:snapToGrid w:val="0"/>
              <w:jc w:val="center"/>
              <w:rPr>
                <w:rFonts w:cs="Arial"/>
                <w:i w:val="1"/>
                <w:iCs w:val="1"/>
              </w:rPr>
            </w:pPr>
          </w:p>
        </w:tc>
        <w:tc>
          <w:tcPr>
            <w:tcW w:w="587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Pr="009A1C39" w:rsidR="009A1C39" w:rsidP="009A1C39" w:rsidRDefault="009A1C39" w14:paraId="36D62B2E" wp14:textId="77777777">
            <w:pPr>
              <w:snapToGrid w:val="0"/>
              <w:rPr>
                <w:rFonts w:cs="Arial"/>
                <w:i/>
                <w:sz w:val="20"/>
                <w:szCs w:val="22"/>
              </w:rPr>
            </w:pPr>
            <w:r w:rsidRPr="009A1C39">
              <w:rPr>
                <w:rFonts w:cs="Arial"/>
                <w:i/>
                <w:sz w:val="20"/>
                <w:szCs w:val="22"/>
              </w:rPr>
              <w:t>Projektinformationssystem (Wer informiert wen, wann wie worüber?) / Ablageorte?</w:t>
            </w:r>
          </w:p>
          <w:p w:rsidRPr="009A1C39" w:rsidR="009A1C39" w:rsidP="009A1C39" w:rsidRDefault="009A1C39" w14:paraId="77F7BF0A" wp14:textId="77777777">
            <w:pPr>
              <w:rPr>
                <w:rFonts w:cs="Arial"/>
                <w:i/>
                <w:sz w:val="20"/>
                <w:szCs w:val="22"/>
              </w:rPr>
            </w:pPr>
            <w:r w:rsidRPr="009A1C39">
              <w:rPr>
                <w:rFonts w:cs="Arial"/>
                <w:i/>
                <w:sz w:val="20"/>
                <w:szCs w:val="22"/>
              </w:rPr>
              <w:t>Einschränkungen (behördliche Vorgaben/DIN etc.)</w:t>
            </w:r>
          </w:p>
          <w:p w:rsidRPr="009A1C39" w:rsidR="009A1C39" w:rsidP="009A1C39" w:rsidRDefault="009A1C39" w14:paraId="00E2D489" wp14:textId="77777777">
            <w:pPr>
              <w:rPr>
                <w:rFonts w:cs="Arial"/>
                <w:i/>
                <w:sz w:val="20"/>
                <w:szCs w:val="22"/>
              </w:rPr>
            </w:pPr>
            <w:r w:rsidRPr="009A1C39">
              <w:rPr>
                <w:rFonts w:cs="Arial"/>
                <w:i/>
                <w:sz w:val="20"/>
                <w:szCs w:val="22"/>
              </w:rPr>
              <w:t>Rahmenvorgaben</w:t>
            </w:r>
          </w:p>
          <w:p w:rsidRPr="009A1C39" w:rsidR="009A1C39" w:rsidP="009A1C39" w:rsidRDefault="009A1C39" w14:paraId="38953370" wp14:textId="77777777">
            <w:pPr>
              <w:rPr>
                <w:rFonts w:cs="Arial"/>
                <w:b/>
                <w:sz w:val="20"/>
                <w:szCs w:val="22"/>
              </w:rPr>
            </w:pPr>
            <w:r w:rsidRPr="009A1C39">
              <w:rPr>
                <w:rFonts w:cs="Arial"/>
                <w:i/>
                <w:sz w:val="20"/>
                <w:szCs w:val="22"/>
              </w:rPr>
              <w:t>Schnittstellen (personell und technisch)</w:t>
            </w:r>
          </w:p>
        </w:tc>
      </w:tr>
      <w:tr xmlns:wp14="http://schemas.microsoft.com/office/word/2010/wordml" w:rsidRPr="009A1C39" w:rsidR="009A1C39" w:rsidTr="2CDF86C8" w14:paraId="3938701E" wp14:textId="77777777">
        <w:tc>
          <w:tcPr>
            <w:tcW w:w="3348" w:type="dxa"/>
            <w:tcBorders>
              <w:top w:val="single" w:color="000000" w:themeColor="text1" w:sz="4" w:space="0"/>
              <w:left w:val="single" w:color="000000" w:themeColor="text1" w:sz="4" w:space="0"/>
              <w:bottom w:val="single" w:color="000000" w:themeColor="text1" w:sz="4" w:space="0"/>
            </w:tcBorders>
            <w:shd w:val="clear" w:color="auto" w:fill="auto"/>
            <w:tcMar/>
            <w:vAlign w:val="center"/>
          </w:tcPr>
          <w:p w:rsidRPr="009858DA" w:rsidR="009A1C39" w:rsidP="2CDF86C8" w:rsidRDefault="009A1C39" w14:paraId="0E27B00A" wp14:textId="022E6231">
            <w:pPr>
              <w:snapToGrid w:val="0"/>
              <w:jc w:val="center"/>
              <w:rPr>
                <w:rFonts w:cs="Arial"/>
                <w:i w:val="1"/>
                <w:iCs w:val="1"/>
              </w:rPr>
            </w:pPr>
            <w:r w:rsidRPr="2CDF86C8" w:rsidR="2CDF86C8">
              <w:rPr>
                <w:rFonts w:cs="Arial"/>
                <w:i w:val="1"/>
                <w:iCs w:val="1"/>
              </w:rPr>
              <w:t>Deadlines</w:t>
            </w:r>
          </w:p>
        </w:tc>
        <w:tc>
          <w:tcPr>
            <w:tcW w:w="587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Pr="009A1C39" w:rsidR="009A1C39" w:rsidP="009A1C39" w:rsidRDefault="009A1C39" w14:paraId="479B670B" wp14:textId="77777777">
            <w:pPr>
              <w:snapToGrid w:val="0"/>
              <w:rPr>
                <w:rFonts w:cs="Arial"/>
                <w:i/>
                <w:sz w:val="20"/>
                <w:szCs w:val="22"/>
              </w:rPr>
            </w:pPr>
            <w:r w:rsidRPr="009A1C39">
              <w:rPr>
                <w:rFonts w:cs="Arial"/>
                <w:i/>
                <w:sz w:val="20"/>
                <w:szCs w:val="22"/>
              </w:rPr>
              <w:t>Gliedern den Projektablauf, schaffen Verbindlichkeit und treiben das Projekt voran</w:t>
            </w:r>
          </w:p>
          <w:p w:rsidRPr="009A1C39" w:rsidR="009A1C39" w:rsidP="009A1C39" w:rsidRDefault="009A1C39" w14:paraId="0A17454C" wp14:textId="77777777">
            <w:pPr>
              <w:rPr>
                <w:rFonts w:cs="Arial"/>
                <w:b/>
                <w:sz w:val="20"/>
                <w:szCs w:val="22"/>
              </w:rPr>
            </w:pPr>
            <w:r w:rsidRPr="009A1C39">
              <w:rPr>
                <w:rFonts w:cs="Arial"/>
                <w:i/>
                <w:sz w:val="20"/>
                <w:szCs w:val="22"/>
              </w:rPr>
              <w:t>Wichtigster Termin: Fertigstellung ≠ Projektende</w:t>
            </w:r>
          </w:p>
        </w:tc>
      </w:tr>
      <w:tr xmlns:wp14="http://schemas.microsoft.com/office/word/2010/wordml" w:rsidRPr="009A1C39" w:rsidR="009A1C39" w:rsidTr="2CDF86C8" w14:paraId="2B19D875" wp14:textId="77777777">
        <w:tc>
          <w:tcPr>
            <w:tcW w:w="3348" w:type="dxa"/>
            <w:tcBorders>
              <w:top w:val="single" w:color="000000" w:themeColor="text1" w:sz="4" w:space="0"/>
              <w:left w:val="single" w:color="000000" w:themeColor="text1" w:sz="4" w:space="0"/>
              <w:bottom w:val="single" w:color="000000" w:themeColor="text1" w:sz="4" w:space="0"/>
            </w:tcBorders>
            <w:shd w:val="clear" w:color="auto" w:fill="auto"/>
            <w:tcMar/>
            <w:vAlign w:val="center"/>
          </w:tcPr>
          <w:p w:rsidRPr="009858DA" w:rsidR="009A1C39" w:rsidP="2CDF86C8" w:rsidRDefault="009A1C39" w14:paraId="60061E4C" wp14:textId="2DD98B60">
            <w:pPr>
              <w:snapToGrid w:val="0"/>
              <w:jc w:val="center"/>
              <w:rPr>
                <w:rFonts w:cs="Arial"/>
              </w:rPr>
            </w:pPr>
            <w:r w:rsidRPr="2CDF86C8" w:rsidR="2CDF86C8">
              <w:rPr>
                <w:rFonts w:cs="Arial"/>
              </w:rPr>
              <w:t>Unterzeichnung/ Unterschrift</w:t>
            </w:r>
          </w:p>
        </w:tc>
        <w:tc>
          <w:tcPr>
            <w:tcW w:w="587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Pr="009A1C39" w:rsidR="009A1C39" w:rsidP="2CDF86C8" w:rsidRDefault="009A1C39" w14:paraId="17A4B916" wp14:textId="4CE6FD34">
            <w:pPr>
              <w:snapToGrid w:val="0"/>
              <w:rPr>
                <w:rFonts w:cs="Arial"/>
                <w:i w:val="1"/>
                <w:iCs w:val="1"/>
                <w:sz w:val="20"/>
                <w:szCs w:val="20"/>
              </w:rPr>
            </w:pPr>
            <w:r w:rsidRPr="2CDF86C8">
              <w:rPr>
                <w:rFonts w:cs="Arial"/>
                <w:b w:val="1"/>
                <w:bCs w:val="1"/>
                <w:sz w:val="20"/>
                <w:szCs w:val="20"/>
              </w:rPr>
              <w:t>Auftraggeber</w:t>
            </w:r>
            <w:r w:rsidRPr="2CDF86C8">
              <w:rPr>
                <w:rFonts w:cs="Arial"/>
                <w:b w:val="1"/>
                <w:bCs w:val="1"/>
                <w:sz w:val="20"/>
                <w:szCs w:val="20"/>
              </w:rPr>
              <w:t xml:space="preserve"> </w:t>
            </w:r>
            <w:r w:rsidRPr="009A1C39">
              <w:rPr>
                <w:rFonts w:cs="Arial"/>
                <w:b/>
                <w:sz w:val="20"/>
                <w:szCs w:val="22"/>
              </w:rPr>
              <w:tab/>
            </w:r>
            <w:r w:rsidRPr="009A1C39">
              <w:rPr>
                <w:rFonts w:cs="Arial"/>
                <w:b/>
                <w:sz w:val="20"/>
                <w:szCs w:val="22"/>
              </w:rPr>
              <w:tab/>
            </w:r>
            <w:r w:rsidRPr="009A1C39">
              <w:rPr>
                <w:rFonts w:cs="Arial"/>
                <w:b/>
                <w:sz w:val="20"/>
                <w:szCs w:val="22"/>
              </w:rPr>
              <w:tab/>
            </w:r>
            <w:r w:rsidRPr="009A1C39">
              <w:rPr>
                <w:rFonts w:cs="Arial"/>
                <w:b/>
                <w:sz w:val="20"/>
                <w:szCs w:val="22"/>
              </w:rPr>
              <w:tab/>
            </w:r>
            <w:r w:rsidRPr="2CDF86C8">
              <w:rPr>
                <w:rFonts w:cs="Arial"/>
                <w:b w:val="1"/>
                <w:bCs w:val="1"/>
                <w:sz w:val="20"/>
                <w:szCs w:val="20"/>
              </w:rPr>
              <w:t>Auftragnehmer</w:t>
            </w:r>
          </w:p>
          <w:p w:rsidRPr="009A1C39" w:rsidR="009A1C39" w:rsidP="009A1C39" w:rsidRDefault="009A1C39" w14:paraId="61AC0C34" wp14:textId="77777777">
            <w:pPr>
              <w:rPr>
                <w:rFonts w:cs="Arial"/>
                <w:sz w:val="20"/>
                <w:szCs w:val="22"/>
              </w:rPr>
            </w:pPr>
            <w:r w:rsidRPr="009A1C39">
              <w:rPr>
                <w:rFonts w:cs="Arial"/>
                <w:i/>
                <w:sz w:val="20"/>
                <w:szCs w:val="22"/>
              </w:rPr>
              <w:t>Machen Auftrag verbindlich, ist auch bei internen Projekten wichtig, da häufig Alimentationsfunktion (Vergütung/Karriere…) mit der Zielerreichung verbunden ist</w:t>
            </w:r>
          </w:p>
        </w:tc>
      </w:tr>
    </w:tbl>
    <w:p xmlns:wp14="http://schemas.microsoft.com/office/word/2010/wordml" w:rsidRPr="00A10C8C" w:rsidR="009A1C39" w:rsidP="009A1C39" w:rsidRDefault="009A1C39" w14:paraId="44EAFD9C" wp14:textId="77777777">
      <w:pPr>
        <w:rPr>
          <w:rFonts w:cs="Arial"/>
          <w:sz w:val="14"/>
          <w:szCs w:val="22"/>
        </w:rPr>
      </w:pPr>
    </w:p>
    <w:p xmlns:wp14="http://schemas.microsoft.com/office/word/2010/wordml" w:rsidR="009A1C39" w:rsidP="009A1C39" w:rsidRDefault="00A10C8C" w14:paraId="20A172FE" wp14:textId="77777777">
      <w:pPr>
        <w:jc w:val="center"/>
        <w:rPr>
          <w:rFonts w:cs="Arial"/>
          <w:b/>
          <w:sz w:val="24"/>
          <w:szCs w:val="22"/>
        </w:rPr>
      </w:pPr>
      <w:r>
        <w:rPr>
          <w:noProof/>
        </w:rPr>
        <w:drawing>
          <wp:anchor xmlns:wp14="http://schemas.microsoft.com/office/word/2010/wordprocessingDrawing" distT="0" distB="0" distL="114300" distR="114300" simplePos="0" relativeHeight="251662336" behindDoc="1" locked="0" layoutInCell="1" allowOverlap="1" wp14:anchorId="3BC07050" wp14:editId="60A18780">
            <wp:simplePos x="0" y="0"/>
            <wp:positionH relativeFrom="margin">
              <wp:posOffset>5895975</wp:posOffset>
            </wp:positionH>
            <wp:positionV relativeFrom="paragraph">
              <wp:posOffset>760730</wp:posOffset>
            </wp:positionV>
            <wp:extent cx="422776" cy="288000"/>
            <wp:effectExtent l="0" t="0" r="0" b="0"/>
            <wp:wrapTight wrapText="bothSides">
              <wp:wrapPolygon edited="0">
                <wp:start x="4872" y="0"/>
                <wp:lineTo x="0" y="0"/>
                <wp:lineTo x="0" y="8583"/>
                <wp:lineTo x="5847" y="20026"/>
                <wp:lineTo x="14617" y="20026"/>
                <wp:lineTo x="20463" y="17166"/>
                <wp:lineTo x="20463" y="0"/>
                <wp:lineTo x="4872" y="0"/>
              </wp:wrapPolygon>
            </wp:wrapTight>
            <wp:docPr id="36" name="Bild 1" descr="https://rechnenmitdna.files.wordpress.com/2010/06/notiz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echnenmitdna.files.wordpress.com/2010/06/notiz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2776" cy="28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1698B">
        <w:rPr>
          <w:rFonts w:cs="Arial"/>
          <w:noProof/>
          <w:sz w:val="6"/>
        </w:rPr>
        <mc:AlternateContent>
          <mc:Choice Requires="wps">
            <w:drawing>
              <wp:anchor xmlns:wp14="http://schemas.microsoft.com/office/word/2010/wordprocessingDrawing" distT="45720" distB="45720" distL="114300" distR="114300" simplePos="0" relativeHeight="251660288" behindDoc="0" locked="0" layoutInCell="1" allowOverlap="1" wp14:anchorId="4062E6E9" wp14:editId="2D414B24">
                <wp:simplePos x="0" y="0"/>
                <wp:positionH relativeFrom="margin">
                  <wp:posOffset>-33020</wp:posOffset>
                </wp:positionH>
                <wp:positionV relativeFrom="paragraph">
                  <wp:posOffset>302260</wp:posOffset>
                </wp:positionV>
                <wp:extent cx="6057900" cy="638175"/>
                <wp:effectExtent l="0" t="0" r="19050" b="2857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638175"/>
                        </a:xfrm>
                        <a:prstGeom prst="rect">
                          <a:avLst/>
                        </a:prstGeom>
                        <a:solidFill>
                          <a:schemeClr val="bg1">
                            <a:lumMod val="95000"/>
                          </a:schemeClr>
                        </a:solidFill>
                        <a:ln w="9525">
                          <a:solidFill>
                            <a:srgbClr val="000000"/>
                          </a:solidFill>
                          <a:miter lim="800000"/>
                          <a:headEnd/>
                          <a:tailEnd/>
                        </a:ln>
                      </wps:spPr>
                      <wps:txbx>
                        <w:txbxContent>
                          <w:p xmlns:wp14="http://schemas.microsoft.com/office/word/2010/wordml" w:rsidRPr="00AC07AF" w:rsidR="00A10C8C" w:rsidP="00A10C8C" w:rsidRDefault="00A10C8C" w14:paraId="497D48C5" wp14:textId="77777777">
                            <w:pPr>
                              <w:tabs>
                                <w:tab w:val="left" w:pos="1985"/>
                              </w:tabs>
                              <w:rPr>
                                <w:rFonts w:cs="Arial"/>
                                <w:szCs w:val="24"/>
                              </w:rPr>
                            </w:pPr>
                            <w:r w:rsidRPr="00A10C8C">
                              <w:rPr>
                                <w:rFonts w:cs="Arial"/>
                                <w:b/>
                                <w:bCs/>
                                <w:noProof/>
                                <w:szCs w:val="22"/>
                              </w:rPr>
                              <w:t xml:space="preserve">Arbeitsauftrag 1: </w:t>
                            </w:r>
                            <w:r w:rsidRPr="00A10C8C">
                              <w:rPr>
                                <w:rFonts w:cs="Arial"/>
                                <w:szCs w:val="22"/>
                              </w:rPr>
                              <w:t>Projektziele dienen der Orientierung im Projekt.</w:t>
                            </w:r>
                            <w:r>
                              <w:rPr>
                                <w:rFonts w:cs="Arial"/>
                                <w:szCs w:val="22"/>
                              </w:rPr>
                              <w:t xml:space="preserve"> </w:t>
                            </w:r>
                            <w:r w:rsidRPr="00A10C8C">
                              <w:rPr>
                                <w:rFonts w:cs="Arial"/>
                                <w:szCs w:val="22"/>
                              </w:rPr>
                              <w:t xml:space="preserve">Versuchen Sie mit </w:t>
                            </w:r>
                            <w:r>
                              <w:rPr>
                                <w:rFonts w:cs="Arial"/>
                                <w:szCs w:val="22"/>
                              </w:rPr>
                              <w:br/>
                            </w:r>
                            <w:r>
                              <w:rPr>
                                <w:rFonts w:cs="Arial"/>
                                <w:szCs w:val="22"/>
                              </w:rPr>
                              <w:tab/>
                            </w:r>
                            <w:r w:rsidRPr="00A10C8C">
                              <w:rPr>
                                <w:rFonts w:cs="Arial"/>
                                <w:szCs w:val="22"/>
                              </w:rPr>
                              <w:t xml:space="preserve">jeweils einem Wort zu beschreiben, hinsichtlich welcher Art die Orientierung </w:t>
                            </w:r>
                            <w:r>
                              <w:rPr>
                                <w:rFonts w:cs="Arial"/>
                                <w:szCs w:val="22"/>
                              </w:rPr>
                              <w:tab/>
                            </w:r>
                            <w:r w:rsidRPr="00A10C8C">
                              <w:rPr>
                                <w:rFonts w:cs="Arial"/>
                                <w:szCs w:val="22"/>
                              </w:rPr>
                              <w:t>in den folgenden Fällen 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1A67E514">
              <v:shapetype id="_x0000_t202" coordsize="21600,21600" o:spt="202" path="m,l,21600r21600,l21600,xe" w14:anchorId="4062E6E9">
                <v:stroke joinstyle="miter"/>
                <v:path gradientshapeok="t" o:connecttype="rect"/>
              </v:shapetype>
              <v:shape id="Textfeld 2" style="position:absolute;left:0;text-align:left;margin-left:-2.6pt;margin-top:23.8pt;width:477pt;height:50.2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spid="_x0000_s1026" fillcolor="#f2f2f2 [3052]"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">
                <v:textbox>
                  <w:txbxContent>
                    <w:p w:rsidRPr="00AC07AF" w:rsidR="00A10C8C" w:rsidP="00A10C8C" w:rsidRDefault="00A10C8C" w14:paraId="03624F39" wp14:textId="77777777">
                      <w:pPr>
                        <w:tabs>
                          <w:tab w:val="left" w:pos="1985"/>
                        </w:tabs>
                        <w:rPr>
                          <w:rFonts w:cs="Arial"/>
                          <w:szCs w:val="24"/>
                        </w:rPr>
                      </w:pPr>
                      <w:r w:rsidRPr="00A10C8C">
                        <w:rPr>
                          <w:rFonts w:cs="Arial"/>
                          <w:b/>
                          <w:bCs/>
                          <w:noProof/>
                          <w:szCs w:val="22"/>
                        </w:rPr>
                        <w:t xml:space="preserve">Arbeitsauftrag 1: </w:t>
                      </w:r>
                      <w:r w:rsidRPr="00A10C8C">
                        <w:rPr>
                          <w:rFonts w:cs="Arial"/>
                          <w:szCs w:val="22"/>
                        </w:rPr>
                        <w:t>Projektziele dienen der Orientierung im Projekt.</w:t>
                      </w:r>
                      <w:r>
                        <w:rPr>
                          <w:rFonts w:cs="Arial"/>
                          <w:szCs w:val="22"/>
                        </w:rPr>
                        <w:t xml:space="preserve"> </w:t>
                      </w:r>
                      <w:r w:rsidRPr="00A10C8C">
                        <w:rPr>
                          <w:rFonts w:cs="Arial"/>
                          <w:szCs w:val="22"/>
                        </w:rPr>
                        <w:t xml:space="preserve">Versuchen Sie mit </w:t>
                      </w:r>
                      <w:r>
                        <w:rPr>
                          <w:rFonts w:cs="Arial"/>
                          <w:szCs w:val="22"/>
                        </w:rPr>
                        <w:br/>
                      </w:r>
                      <w:r>
                        <w:rPr>
                          <w:rFonts w:cs="Arial"/>
                          <w:szCs w:val="22"/>
                        </w:rPr>
                        <w:tab/>
                      </w:r>
                      <w:r w:rsidRPr="00A10C8C">
                        <w:rPr>
                          <w:rFonts w:cs="Arial"/>
                          <w:szCs w:val="22"/>
                        </w:rPr>
                        <w:t xml:space="preserve">jeweils einem Wort zu beschreiben, hinsichtlich welcher Art die Orientierung </w:t>
                      </w:r>
                      <w:r>
                        <w:rPr>
                          <w:rFonts w:cs="Arial"/>
                          <w:szCs w:val="22"/>
                        </w:rPr>
                        <w:tab/>
                      </w:r>
                      <w:r w:rsidRPr="00A10C8C">
                        <w:rPr>
                          <w:rFonts w:cs="Arial"/>
                          <w:szCs w:val="22"/>
                        </w:rPr>
                        <w:t>in den folgenden Fällen ist:</w:t>
                      </w:r>
                    </w:p>
                  </w:txbxContent>
                </v:textbox>
                <w10:wrap type="square" anchorx="margin"/>
              </v:shape>
            </w:pict>
          </mc:Fallback>
        </mc:AlternateContent>
      </w:r>
      <w:r w:rsidRPr="7F54CEDF" w:rsidR="009A1C39">
        <w:rPr>
          <w:rFonts w:cs="Arial"/>
          <w:b w:val="1"/>
          <w:bCs w:val="1"/>
          <w:sz w:val="24"/>
          <w:szCs w:val="24"/>
        </w:rPr>
        <w:t>Zieldimensionen</w:t>
      </w:r>
    </w:p>
    <w:p xmlns:wp14="http://schemas.microsoft.com/office/word/2010/wordml" w:rsidRPr="00A10C8C" w:rsidR="00A10C8C" w:rsidP="00A10C8C" w:rsidRDefault="00A10C8C" w14:paraId="4B94D5A5" wp14:textId="77777777">
      <w:pPr>
        <w:rPr>
          <w:rFonts w:cs="Arial"/>
          <w:sz w:val="4"/>
          <w:szCs w:val="22"/>
        </w:rPr>
      </w:pPr>
    </w:p>
    <w:p xmlns:wp14="http://schemas.microsoft.com/office/word/2010/wordml" w:rsidRPr="009A1C39" w:rsidR="009A1C39" w:rsidP="2CDF86C8" w:rsidRDefault="009A1C39" w14:paraId="0A9F1C52" wp14:textId="24F39889">
      <w:pPr>
        <w:pStyle w:val="Listenabsatz"/>
        <w:numPr>
          <w:ilvl w:val="0"/>
          <w:numId w:val="12"/>
        </w:numPr>
        <w:ind w:left="284"/>
        <w:rPr>
          <w:rFonts w:cs="Arial"/>
        </w:rPr>
      </w:pPr>
      <w:r w:rsidRPr="2CDF86C8" w:rsidR="2CDF86C8">
        <w:rPr>
          <w:rFonts w:cs="Arial"/>
        </w:rPr>
        <w:t>Ein Mitarbeiter berichtet begeistert einem Freund von dem wichtigen Projekt, an dem er gerade arbeitet. Er trifft die Aussage: „Unser ganzes Team ist ganz begeistert von dem Potential, das in dem Projekt für die Firma steckt.“</w:t>
      </w:r>
      <w:r>
        <w:br/>
      </w:r>
      <w:r w:rsidRPr="2CDF86C8" w:rsidR="2CDF86C8">
        <w:rPr>
          <w:rFonts w:cs="Arial"/>
          <w:b w:val="1"/>
          <w:bCs w:val="1"/>
        </w:rPr>
        <w:t xml:space="preserve"> =&gt; </w:t>
      </w:r>
      <w:r w:rsidRPr="2CDF86C8" w:rsidR="2CDF86C8">
        <w:rPr>
          <w:b w:val="1"/>
          <w:bCs w:val="1"/>
          <w:noProof/>
        </w:rPr>
        <w:t xml:space="preserve"> </w:t>
      </w:r>
      <w:r w:rsidRPr="2CDF86C8" w:rsidR="2CDF86C8">
        <w:rPr>
          <w:b w:val="1"/>
          <w:bCs w:val="1"/>
          <w:noProof/>
        </w:rPr>
        <w:t>Motivationale Dimension</w:t>
      </w:r>
      <w:r>
        <w:br/>
      </w:r>
    </w:p>
    <w:p xmlns:wp14="http://schemas.microsoft.com/office/word/2010/wordml" w:rsidRPr="009858DA" w:rsidR="009A1C39" w:rsidP="009A1C39" w:rsidRDefault="009A1C39" w14:paraId="3DEEC669" wp14:textId="77777777">
      <w:pPr>
        <w:rPr>
          <w:rFonts w:cs="Arial"/>
          <w:sz w:val="10"/>
          <w:szCs w:val="22"/>
        </w:rPr>
      </w:pPr>
    </w:p>
    <w:p xmlns:wp14="http://schemas.microsoft.com/office/word/2010/wordml" w:rsidRPr="009858DA" w:rsidR="009858DA" w:rsidP="009A1C39" w:rsidRDefault="009858DA" w14:paraId="3656B9AB" wp14:textId="77777777">
      <w:pPr>
        <w:rPr>
          <w:rFonts w:cs="Arial"/>
          <w:sz w:val="10"/>
          <w:szCs w:val="22"/>
        </w:rPr>
      </w:pPr>
    </w:p>
    <w:p xmlns:wp14="http://schemas.microsoft.com/office/word/2010/wordml" w:rsidRPr="009A1C39" w:rsidR="009A1C39" w:rsidP="2CDF86C8" w:rsidRDefault="009A1C39" w14:paraId="2082EA01" wp14:textId="54400007">
      <w:pPr>
        <w:pStyle w:val="Listenabsatz"/>
        <w:numPr>
          <w:ilvl w:val="0"/>
          <w:numId w:val="12"/>
        </w:numPr>
        <w:ind w:left="284"/>
        <w:rPr>
          <w:rFonts w:cs="Arial"/>
        </w:rPr>
      </w:pPr>
      <w:r w:rsidRPr="2CDF86C8" w:rsidR="2CDF86C8">
        <w:rPr>
          <w:rFonts w:cs="Arial"/>
        </w:rPr>
        <w:t>Ein Mitarbeiter teilt seinem Vorgesetzten mit, dass er eine für morgen geforderte Auswertung der Quartalszahlen erst nächste Woche abliefern wird, da er bis Freitag noch eine umfangreiche Testphase bei einem laufenden Projekt zu bewältigen hat.</w:t>
      </w:r>
      <w:r>
        <w:br/>
      </w:r>
      <w:r w:rsidRPr="2CDF86C8" w:rsidR="2CDF86C8">
        <w:rPr>
          <w:rFonts w:cs="Arial"/>
        </w:rPr>
        <w:t xml:space="preserve"> </w:t>
      </w:r>
      <w:r w:rsidRPr="2CDF86C8" w:rsidR="2CDF86C8">
        <w:rPr>
          <w:rFonts w:cs="Arial"/>
          <w:b w:val="1"/>
          <w:bCs w:val="1"/>
        </w:rPr>
        <w:t>=&gt; Zeitliche Dimension</w:t>
      </w:r>
    </w:p>
    <w:p xmlns:wp14="http://schemas.microsoft.com/office/word/2010/wordml" w:rsidRPr="009858DA" w:rsidR="009A1C39" w:rsidP="009A1C39" w:rsidRDefault="009A1C39" w14:paraId="45FB0818" wp14:textId="77777777">
      <w:pPr>
        <w:rPr>
          <w:rFonts w:cs="Arial"/>
          <w:szCs w:val="22"/>
        </w:rPr>
      </w:pPr>
    </w:p>
    <w:p xmlns:wp14="http://schemas.microsoft.com/office/word/2010/wordml" w:rsidRPr="009858DA" w:rsidR="009858DA" w:rsidP="009A1C39" w:rsidRDefault="009858DA" w14:paraId="049F31CB" wp14:textId="77777777">
      <w:pPr>
        <w:rPr>
          <w:rFonts w:cs="Arial"/>
          <w:szCs w:val="22"/>
        </w:rPr>
      </w:pPr>
    </w:p>
    <w:p xmlns:wp14="http://schemas.microsoft.com/office/word/2010/wordml" w:rsidRPr="009A1C39" w:rsidR="009A1C39" w:rsidP="2CDF86C8" w:rsidRDefault="009A1C39" w14:paraId="63A3B404" wp14:textId="6A551FA7">
      <w:pPr>
        <w:pStyle w:val="Listenabsatz"/>
        <w:numPr>
          <w:ilvl w:val="0"/>
          <w:numId w:val="12"/>
        </w:numPr>
        <w:ind w:left="284"/>
        <w:rPr>
          <w:rFonts w:cs="Arial"/>
        </w:rPr>
      </w:pPr>
      <w:r w:rsidRPr="2CDF86C8" w:rsidR="2CDF86C8">
        <w:rPr>
          <w:rFonts w:cs="Arial"/>
        </w:rPr>
        <w:t>Das Projektteam entscheidet, dass eine ursprünglich gewünschte „Wunsch-Funktionalität“ nicht realisiert wird, da das Projekt dadurch um 5000,00 € teurer wird.</w:t>
      </w:r>
      <w:r>
        <w:br/>
      </w:r>
      <w:r w:rsidRPr="2CDF86C8" w:rsidR="2CDF86C8">
        <w:rPr>
          <w:rFonts w:cs="Arial"/>
          <w:b w:val="1"/>
          <w:bCs w:val="1"/>
        </w:rPr>
        <w:t>=&gt; Monetäre/ Kosten Dimension</w:t>
      </w:r>
    </w:p>
    <w:p xmlns:wp14="http://schemas.microsoft.com/office/word/2010/wordml" w:rsidRPr="009858DA" w:rsidR="009A1C39" w:rsidP="009A1C39" w:rsidRDefault="009A1C39" w14:paraId="53128261" wp14:textId="77777777">
      <w:pPr>
        <w:rPr>
          <w:rFonts w:cs="Arial"/>
          <w:sz w:val="12"/>
          <w:szCs w:val="10"/>
        </w:rPr>
      </w:pPr>
    </w:p>
    <w:p xmlns:wp14="http://schemas.microsoft.com/office/word/2010/wordml" w:rsidRPr="009858DA" w:rsidR="009858DA" w:rsidP="009A1C39" w:rsidRDefault="009858DA" w14:paraId="62486C05" wp14:textId="77777777">
      <w:pPr>
        <w:rPr>
          <w:rFonts w:cs="Arial"/>
          <w:sz w:val="12"/>
          <w:szCs w:val="10"/>
        </w:rPr>
      </w:pPr>
    </w:p>
    <w:p xmlns:wp14="http://schemas.microsoft.com/office/word/2010/wordml" w:rsidR="009A1C39" w:rsidP="2CDF86C8" w:rsidRDefault="009A1C39" w14:paraId="24CB48BF" wp14:textId="087B8ADF">
      <w:pPr>
        <w:pStyle w:val="Listenabsatz"/>
        <w:numPr>
          <w:ilvl w:val="0"/>
          <w:numId w:val="12"/>
        </w:numPr>
        <w:ind w:left="284"/>
        <w:rPr>
          <w:rFonts w:cs="Arial"/>
        </w:rPr>
      </w:pPr>
      <w:r w:rsidRPr="2CDF86C8" w:rsidR="2CDF86C8">
        <w:rPr>
          <w:rFonts w:cs="Arial"/>
        </w:rPr>
        <w:t>Eine vorgeschlagene moderne Serverlösung wird verworfen, da eine im Ziel beschriebene Schnittstelle nicht vorhanden ist.</w:t>
      </w:r>
      <w:r>
        <w:br/>
      </w:r>
      <w:r w:rsidRPr="2CDF86C8" w:rsidR="2CDF86C8">
        <w:rPr>
          <w:rFonts w:cs="Arial"/>
          <w:b w:val="1"/>
          <w:bCs w:val="1"/>
        </w:rPr>
        <w:t>=&gt; Inhaltliche Dimension</w:t>
      </w:r>
    </w:p>
    <w:p xmlns:wp14="http://schemas.microsoft.com/office/word/2010/wordml" w:rsidRPr="009858DA" w:rsidR="009A1C39" w:rsidP="009A1C39" w:rsidRDefault="009A1C39" w14:paraId="4101652C" wp14:textId="77777777">
      <w:pPr>
        <w:rPr>
          <w:rFonts w:cs="Arial"/>
          <w:sz w:val="10"/>
          <w:szCs w:val="10"/>
        </w:rPr>
      </w:pPr>
    </w:p>
    <w:p xmlns:wp14="http://schemas.microsoft.com/office/word/2010/wordml" w:rsidRPr="009858DA" w:rsidR="009A1C39" w:rsidP="009A1C39" w:rsidRDefault="009858DA" w14:paraId="26546A3C" wp14:textId="77777777">
      <w:pPr>
        <w:rPr>
          <w:rFonts w:cs="Arial"/>
          <w:sz w:val="10"/>
          <w:szCs w:val="10"/>
        </w:rPr>
      </w:pPr>
      <w:r w:rsidRPr="009A1C39">
        <w:rPr>
          <w:rFonts w:cs="Arial"/>
          <w:noProof/>
          <w:szCs w:val="22"/>
        </w:rPr>
        <w:drawing>
          <wp:anchor xmlns:wp14="http://schemas.microsoft.com/office/word/2010/wordprocessingDrawing" distT="0" distB="0" distL="114300" distR="114300" simplePos="0" relativeHeight="251658240" behindDoc="0" locked="0" layoutInCell="1" allowOverlap="1" wp14:anchorId="70758C0F" wp14:editId="7777777">
            <wp:simplePos x="0" y="0"/>
            <wp:positionH relativeFrom="leftMargin">
              <wp:posOffset>480695</wp:posOffset>
            </wp:positionH>
            <wp:positionV relativeFrom="paragraph">
              <wp:posOffset>207010</wp:posOffset>
            </wp:positionV>
            <wp:extent cx="457203" cy="546565"/>
            <wp:effectExtent l="0" t="0" r="0" b="6350"/>
            <wp:wrapNone/>
            <wp:docPr id="4"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7203" cy="546565"/>
                    </a:xfrm>
                    <a:prstGeom prst="rect">
                      <a:avLst/>
                    </a:prstGeom>
                  </pic:spPr>
                </pic:pic>
              </a:graphicData>
            </a:graphic>
            <wp14:sizeRelH relativeFrom="margin">
              <wp14:pctWidth>0</wp14:pctWidth>
            </wp14:sizeRelH>
            <wp14:sizeRelV relativeFrom="margin">
              <wp14:pctHeight>0</wp14:pctHeight>
            </wp14:sizeRelV>
          </wp:anchor>
        </w:drawing>
      </w:r>
      <w:r w:rsidR="7F54CEDF">
        <w:rPr/>
        <w:t/>
      </w:r>
    </w:p>
    <w:p xmlns:wp14="http://schemas.microsoft.com/office/word/2010/wordml" w:rsidRPr="009858DA" w:rsidR="009858DA" w:rsidP="009A1C39" w:rsidRDefault="009858DA" w14:paraId="4B99056E" wp14:textId="77777777">
      <w:pPr>
        <w:rPr>
          <w:rFonts w:cs="Arial"/>
          <w:szCs w:val="22"/>
        </w:rPr>
      </w:pPr>
    </w:p>
    <w:p xmlns:wp14="http://schemas.microsoft.com/office/word/2010/wordml" w:rsidRPr="009A1C39" w:rsidR="009A1C39" w:rsidP="2CDF86C8" w:rsidRDefault="009A1C39" w14:paraId="480B7B03" wp14:textId="55C4A33F">
      <w:pPr>
        <w:ind w:left="142" w:right="-426"/>
        <w:rPr>
          <w:rFonts w:cs="Arial"/>
        </w:rPr>
      </w:pPr>
      <w:r w:rsidRPr="2CDF86C8" w:rsidR="2CDF86C8">
        <w:rPr>
          <w:rFonts w:cs="Arial"/>
        </w:rPr>
        <w:t xml:space="preserve">Die festgelegten Projektziele müssen </w:t>
      </w:r>
      <w:r w:rsidRPr="2CDF86C8" w:rsidR="2CDF86C8">
        <w:rPr>
          <w:rFonts w:cs="Arial"/>
          <w:b w:val="1"/>
          <w:bCs w:val="1"/>
        </w:rPr>
        <w:t>SMART</w:t>
      </w:r>
      <w:r w:rsidRPr="2CDF86C8" w:rsidR="2CDF86C8">
        <w:rPr>
          <w:rFonts w:cs="Arial"/>
        </w:rPr>
        <w:t xml:space="preserve">, </w:t>
      </w:r>
      <w:r w:rsidRPr="2CDF86C8" w:rsidR="2CDF86C8">
        <w:rPr>
          <w:rFonts w:cs="Arial"/>
          <w:b w:val="1"/>
          <w:bCs w:val="1"/>
        </w:rPr>
        <w:t xml:space="preserve">PURE </w:t>
      </w:r>
      <w:r w:rsidRPr="2CDF86C8" w:rsidR="2CDF86C8">
        <w:rPr>
          <w:rFonts w:cs="Arial"/>
        </w:rPr>
        <w:t xml:space="preserve">und </w:t>
      </w:r>
      <w:r w:rsidRPr="2CDF86C8" w:rsidR="2CDF86C8">
        <w:rPr>
          <w:rFonts w:cs="Arial"/>
          <w:b w:val="1"/>
          <w:bCs w:val="1"/>
        </w:rPr>
        <w:t xml:space="preserve">CLEAR </w:t>
      </w:r>
      <w:r w:rsidRPr="2CDF86C8" w:rsidR="2CDF86C8">
        <w:rPr>
          <w:rFonts w:cs="Arial"/>
        </w:rPr>
        <w:t>sein.</w:t>
      </w:r>
    </w:p>
    <w:p xmlns:wp14="http://schemas.microsoft.com/office/word/2010/wordml" w:rsidRPr="009858DA" w:rsidR="00632D69" w:rsidP="009A1C39" w:rsidRDefault="00632D69" w14:paraId="1299C43A" wp14:textId="77777777">
      <w:pPr>
        <w:tabs>
          <w:tab w:val="left" w:pos="2985"/>
        </w:tabs>
        <w:rPr>
          <w:rFonts w:cs="Arial"/>
          <w:szCs w:val="22"/>
        </w:rPr>
      </w:pPr>
    </w:p>
    <w:p xmlns:wp14="http://schemas.microsoft.com/office/word/2010/wordml" w:rsidR="009858DA" w:rsidP="009A1C39" w:rsidRDefault="009858DA" w14:paraId="4DDBEF00" wp14:textId="77777777">
      <w:pPr>
        <w:tabs>
          <w:tab w:val="left" w:pos="2985"/>
        </w:tabs>
        <w:rPr>
          <w:rFonts w:cs="Arial"/>
          <w:szCs w:val="22"/>
        </w:rPr>
      </w:pPr>
    </w:p>
    <w:p xmlns:wp14="http://schemas.microsoft.com/office/word/2010/wordml" w:rsidRPr="009858DA" w:rsidR="00A10C8C" w:rsidP="2CDF86C8" w:rsidRDefault="00A10C8C" w14:paraId="78DE8058" wp14:textId="77777777">
      <w:pPr>
        <w:tabs>
          <w:tab w:val="left" w:pos="2985"/>
        </w:tabs>
        <w:rPr>
          <w:rFonts w:cs="Arial"/>
        </w:rPr>
      </w:pPr>
      <w:r w:rsidRPr="009858DA">
        <w:rPr>
          <w:noProof/>
          <w:szCs w:val="22"/>
        </w:rPr>
        <w:drawing>
          <wp:anchor xmlns:wp14="http://schemas.microsoft.com/office/word/2010/wordprocessingDrawing" distT="0" distB="0" distL="114300" distR="114300" simplePos="0" relativeHeight="251666432" behindDoc="1" locked="0" layoutInCell="1" allowOverlap="1" wp14:anchorId="1828C7BA" wp14:editId="6F82F56C">
            <wp:simplePos x="0" y="0"/>
            <wp:positionH relativeFrom="rightMargin">
              <wp:posOffset>85725</wp:posOffset>
            </wp:positionH>
            <wp:positionV relativeFrom="paragraph">
              <wp:posOffset>557530</wp:posOffset>
            </wp:positionV>
            <wp:extent cx="422776" cy="288000"/>
            <wp:effectExtent l="0" t="0" r="0" b="0"/>
            <wp:wrapTight wrapText="bothSides">
              <wp:wrapPolygon edited="0">
                <wp:start x="4872" y="0"/>
                <wp:lineTo x="0" y="0"/>
                <wp:lineTo x="0" y="8583"/>
                <wp:lineTo x="5847" y="20026"/>
                <wp:lineTo x="14617" y="20026"/>
                <wp:lineTo x="20463" y="17166"/>
                <wp:lineTo x="20463" y="0"/>
                <wp:lineTo x="4872" y="0"/>
              </wp:wrapPolygon>
            </wp:wrapTight>
            <wp:docPr id="2" name="Bild 1" descr="https://rechnenmitdna.files.wordpress.com/2010/06/notiz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echnenmitdna.files.wordpress.com/2010/06/notiz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2776" cy="28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858DA">
        <w:rPr>
          <w:rFonts w:cs="Arial"/>
          <w:noProof/>
          <w:szCs w:val="22"/>
        </w:rPr>
        <mc:AlternateContent>
          <mc:Choice Requires="wps">
            <w:drawing>
              <wp:anchor xmlns:wp14="http://schemas.microsoft.com/office/word/2010/wordprocessingDrawing" distT="45720" distB="45720" distL="114300" distR="114300" simplePos="0" relativeHeight="251664384" behindDoc="0" locked="0" layoutInCell="1" allowOverlap="1" wp14:anchorId="45B68C81" wp14:editId="0738FC2C">
                <wp:simplePos x="0" y="0"/>
                <wp:positionH relativeFrom="margin">
                  <wp:align>left</wp:align>
                </wp:positionH>
                <wp:positionV relativeFrom="paragraph">
                  <wp:posOffset>209550</wp:posOffset>
                </wp:positionV>
                <wp:extent cx="6057900" cy="495300"/>
                <wp:effectExtent l="0" t="0" r="19050" b="19050"/>
                <wp:wrapSquare wrapText="bothSides"/>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495300"/>
                        </a:xfrm>
                        <a:prstGeom prst="rect">
                          <a:avLst/>
                        </a:prstGeom>
                        <a:solidFill>
                          <a:schemeClr val="bg1">
                            <a:lumMod val="95000"/>
                          </a:schemeClr>
                        </a:solidFill>
                        <a:ln w="9525">
                          <a:solidFill>
                            <a:srgbClr val="000000"/>
                          </a:solidFill>
                          <a:miter lim="800000"/>
                          <a:headEnd/>
                          <a:tailEnd/>
                        </a:ln>
                      </wps:spPr>
                      <wps:txbx>
                        <w:txbxContent>
                          <w:p xmlns:wp14="http://schemas.microsoft.com/office/word/2010/wordml" w:rsidRPr="00A10C8C" w:rsidR="00A10C8C" w:rsidP="00A10C8C" w:rsidRDefault="00A10C8C" w14:paraId="33C83251" wp14:textId="77777777">
                            <w:pPr>
                              <w:tabs>
                                <w:tab w:val="left" w:pos="2127"/>
                              </w:tabs>
                              <w:rPr>
                                <w:rFonts w:cs="Arial"/>
                                <w:szCs w:val="24"/>
                              </w:rPr>
                            </w:pPr>
                            <w:r w:rsidRPr="00A10C8C">
                              <w:rPr>
                                <w:rFonts w:cs="Arial"/>
                                <w:b/>
                                <w:bCs/>
                                <w:noProof/>
                                <w:szCs w:val="22"/>
                              </w:rPr>
                              <w:t xml:space="preserve">Arbeitsauftrag </w:t>
                            </w:r>
                            <w:r>
                              <w:rPr>
                                <w:rFonts w:cs="Arial"/>
                                <w:b/>
                                <w:bCs/>
                                <w:noProof/>
                                <w:szCs w:val="22"/>
                              </w:rPr>
                              <w:t>2</w:t>
                            </w:r>
                            <w:r w:rsidRPr="00A10C8C">
                              <w:rPr>
                                <w:rFonts w:cs="Arial"/>
                                <w:b/>
                                <w:bCs/>
                                <w:noProof/>
                                <w:szCs w:val="22"/>
                              </w:rPr>
                              <w:t xml:space="preserve">: </w:t>
                            </w:r>
                            <w:r w:rsidRPr="00A10C8C">
                              <w:rPr>
                                <w:rFonts w:cs="Arial"/>
                                <w:szCs w:val="22"/>
                              </w:rPr>
                              <w:t xml:space="preserve">Überlegen Sie sich jeweils eine treffende deutsche Bedeutung </w:t>
                            </w:r>
                            <w:r>
                              <w:rPr>
                                <w:rFonts w:cs="Arial"/>
                                <w:szCs w:val="22"/>
                              </w:rPr>
                              <w:br/>
                            </w:r>
                            <w:r>
                              <w:rPr>
                                <w:rFonts w:cs="Arial"/>
                                <w:szCs w:val="22"/>
                              </w:rPr>
                              <w:tab/>
                            </w:r>
                            <w:r w:rsidRPr="00A10C8C">
                              <w:rPr>
                                <w:rFonts w:cs="Arial"/>
                                <w:szCs w:val="22"/>
                              </w:rPr>
                              <w:t>für die</w:t>
                            </w:r>
                            <w:r>
                              <w:rPr>
                                <w:rFonts w:cs="Arial"/>
                                <w:szCs w:val="22"/>
                              </w:rPr>
                              <w:t xml:space="preserve"> </w:t>
                            </w:r>
                            <w:r w:rsidRPr="00A10C8C">
                              <w:rPr>
                                <w:rFonts w:cs="Arial"/>
                                <w:szCs w:val="22"/>
                              </w:rPr>
                              <w:t>englischen Begriffe: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1891FEA0">
              <v:shape id="_x0000_s1027" style="position:absolute;left:0;text-align:left;margin-left:0;margin-top:16.5pt;width:477pt;height:39pt;z-index:2516643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fillcolor="#f2f2f2 [3052]"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" w14:anchorId="45B68C81">
                <v:textbox>
                  <w:txbxContent>
                    <w:p w:rsidRPr="00A10C8C" w:rsidR="00A10C8C" w:rsidP="00A10C8C" w:rsidRDefault="00A10C8C" w14:paraId="6D954B44" wp14:textId="77777777">
                      <w:pPr>
                        <w:tabs>
                          <w:tab w:val="left" w:pos="2127"/>
                        </w:tabs>
                        <w:rPr>
                          <w:rFonts w:cs="Arial"/>
                          <w:szCs w:val="24"/>
                        </w:rPr>
                      </w:pPr>
                      <w:r w:rsidRPr="00A10C8C">
                        <w:rPr>
                          <w:rFonts w:cs="Arial"/>
                          <w:b/>
                          <w:bCs/>
                          <w:noProof/>
                          <w:szCs w:val="22"/>
                        </w:rPr>
                        <w:t xml:space="preserve">Arbeitsauftrag </w:t>
                      </w:r>
                      <w:r>
                        <w:rPr>
                          <w:rFonts w:cs="Arial"/>
                          <w:b/>
                          <w:bCs/>
                          <w:noProof/>
                          <w:szCs w:val="22"/>
                        </w:rPr>
                        <w:t>2</w:t>
                      </w:r>
                      <w:r w:rsidRPr="00A10C8C">
                        <w:rPr>
                          <w:rFonts w:cs="Arial"/>
                          <w:b/>
                          <w:bCs/>
                          <w:noProof/>
                          <w:szCs w:val="22"/>
                        </w:rPr>
                        <w:t xml:space="preserve">: </w:t>
                      </w:r>
                      <w:r w:rsidRPr="00A10C8C">
                        <w:rPr>
                          <w:rFonts w:cs="Arial"/>
                          <w:szCs w:val="22"/>
                        </w:rPr>
                        <w:t xml:space="preserve">Überlegen Sie sich jeweils eine treffende deutsche Bedeutung </w:t>
                      </w:r>
                      <w:r>
                        <w:rPr>
                          <w:rFonts w:cs="Arial"/>
                          <w:szCs w:val="22"/>
                        </w:rPr>
                        <w:br/>
                      </w:r>
                      <w:r>
                        <w:rPr>
                          <w:rFonts w:cs="Arial"/>
                          <w:szCs w:val="22"/>
                        </w:rPr>
                        <w:tab/>
                      </w:r>
                      <w:r w:rsidRPr="00A10C8C">
                        <w:rPr>
                          <w:rFonts w:cs="Arial"/>
                          <w:szCs w:val="22"/>
                        </w:rPr>
                        <w:t>für die</w:t>
                      </w:r>
                      <w:r>
                        <w:rPr>
                          <w:rFonts w:cs="Arial"/>
                          <w:szCs w:val="22"/>
                        </w:rPr>
                        <w:t xml:space="preserve"> </w:t>
                      </w:r>
                      <w:r w:rsidRPr="00A10C8C">
                        <w:rPr>
                          <w:rFonts w:cs="Arial"/>
                          <w:szCs w:val="22"/>
                        </w:rPr>
                        <w:t>englischen Begriffe:</w:t>
                      </w:r>
                    </w:p>
                  </w:txbxContent>
                </v:textbox>
                <w10:wrap type="square" anchorx="margin"/>
              </v:shape>
            </w:pict>
          </mc:Fallback>
        </mc:AlternateContent>
      </w:r>
      <w:r w:rsidR="7F54CEDF">
        <w:rPr/>
        <w:t/>
      </w:r>
      <w:r w:rsidRPr="2CDF86C8" w:rsidR="2CDF86C8">
        <w:rPr>
          <w:rFonts w:cs="Arial"/>
        </w:rPr>
        <w:t/>
      </w:r>
    </w:p>
    <w:tbl>
      <w:tblPr>
        <w:tblStyle w:val="Tabellenraster"/>
        <w:tblW w:w="0" w:type="auto"/>
        <w:tblInd w:w="0" w:type="dxa"/>
        <w:tblLayout w:type="fixed"/>
        <w:tblLook w:val="06A0" w:firstRow="1" w:lastRow="0" w:firstColumn="1" w:lastColumn="0" w:noHBand="1" w:noVBand="1"/>
      </w:tblPr>
      <w:tblGrid>
        <w:gridCol w:w="4536"/>
        <w:gridCol w:w="4536"/>
      </w:tblGrid>
      <w:tr w:rsidR="2CDF86C8" w:rsidTr="2CDF86C8" w14:paraId="0B6B6389">
        <w:tc>
          <w:tcPr>
            <w:tcW w:w="4536" w:type="dxa"/>
            <w:tcMar/>
            <w:vAlign w:val="center"/>
          </w:tcPr>
          <w:p w:rsidR="2CDF86C8" w:rsidP="2CDF86C8" w:rsidRDefault="2CDF86C8" w14:paraId="3917B38F" w14:textId="7F0E0A7C">
            <w:pPr>
              <w:spacing w:line="360" w:lineRule="auto"/>
              <w:jc w:val="left"/>
              <w:rPr>
                <w:rFonts w:cs="Arial"/>
                <w:caps w:val="1"/>
                <w:lang w:val="en-US"/>
              </w:rPr>
            </w:pPr>
            <w:r w:rsidRPr="2CDF86C8" w:rsidR="2CDF86C8">
              <w:rPr>
                <w:rFonts w:cs="Arial"/>
                <w:b w:val="1"/>
                <w:bCs w:val="1"/>
                <w:caps w:val="1"/>
                <w:lang w:val="en-US"/>
              </w:rPr>
              <w:t>S</w:t>
            </w:r>
            <w:r w:rsidRPr="2CDF86C8" w:rsidR="2CDF86C8">
              <w:rPr>
                <w:rFonts w:cs="Arial"/>
                <w:caps w:val="1"/>
                <w:lang w:val="en-US"/>
              </w:rPr>
              <w:t>PECIFIC</w:t>
            </w:r>
          </w:p>
        </w:tc>
        <w:tc>
          <w:tcPr>
            <w:tcW w:w="4536" w:type="dxa"/>
            <w:tcMar/>
            <w:vAlign w:val="center"/>
          </w:tcPr>
          <w:p w:rsidR="2CDF86C8" w:rsidP="2CDF86C8" w:rsidRDefault="2CDF86C8" w14:paraId="71928DCA" w14:textId="658E4C13">
            <w:pPr>
              <w:pStyle w:val="Standard"/>
              <w:jc w:val="left"/>
              <w:rPr>
                <w:rFonts w:cs="Arial"/>
              </w:rPr>
            </w:pPr>
            <w:r w:rsidRPr="2CDF86C8" w:rsidR="2CDF86C8">
              <w:rPr>
                <w:rFonts w:cs="Arial"/>
              </w:rPr>
              <w:t>SPEZIFISCH</w:t>
            </w:r>
          </w:p>
        </w:tc>
      </w:tr>
      <w:tr w:rsidR="2CDF86C8" w:rsidTr="2CDF86C8" w14:paraId="69B2570C">
        <w:tc>
          <w:tcPr>
            <w:tcW w:w="4536" w:type="dxa"/>
            <w:tcMar/>
            <w:vAlign w:val="center"/>
          </w:tcPr>
          <w:p w:rsidR="2CDF86C8" w:rsidP="2CDF86C8" w:rsidRDefault="2CDF86C8" w14:paraId="7FEEAE58" w14:textId="6A35E331">
            <w:pPr>
              <w:pStyle w:val="Standard"/>
              <w:spacing w:line="360" w:lineRule="auto"/>
              <w:jc w:val="left"/>
              <w:rPr>
                <w:rFonts w:cs="Arial"/>
                <w:caps w:val="1"/>
                <w:lang w:val="en-US"/>
              </w:rPr>
            </w:pPr>
            <w:r w:rsidRPr="2CDF86C8" w:rsidR="2CDF86C8">
              <w:rPr>
                <w:rFonts w:cs="Arial"/>
                <w:b w:val="1"/>
                <w:bCs w:val="1"/>
                <w:caps w:val="1"/>
                <w:lang w:val="en-US"/>
              </w:rPr>
              <w:t>M</w:t>
            </w:r>
            <w:r w:rsidRPr="2CDF86C8" w:rsidR="2CDF86C8">
              <w:rPr>
                <w:rFonts w:cs="Arial"/>
                <w:caps w:val="1"/>
                <w:lang w:val="en-US"/>
              </w:rPr>
              <w:t>easurable</w:t>
            </w:r>
          </w:p>
        </w:tc>
        <w:tc>
          <w:tcPr>
            <w:tcW w:w="4536" w:type="dxa"/>
            <w:tcMar/>
            <w:vAlign w:val="center"/>
          </w:tcPr>
          <w:p w:rsidR="2CDF86C8" w:rsidP="2CDF86C8" w:rsidRDefault="2CDF86C8" w14:paraId="658CC2BE" w14:textId="7D3AEAF1">
            <w:pPr>
              <w:pStyle w:val="Standard"/>
              <w:jc w:val="left"/>
              <w:rPr>
                <w:rFonts w:cs="Arial"/>
              </w:rPr>
            </w:pPr>
            <w:r w:rsidRPr="2CDF86C8" w:rsidR="2CDF86C8">
              <w:rPr>
                <w:rFonts w:cs="Arial"/>
              </w:rPr>
              <w:t>MESSBAR</w:t>
            </w:r>
          </w:p>
        </w:tc>
      </w:tr>
      <w:tr w:rsidR="2CDF86C8" w:rsidTr="2CDF86C8" w14:paraId="4FCC3FAB">
        <w:tc>
          <w:tcPr>
            <w:tcW w:w="4536" w:type="dxa"/>
            <w:tcMar/>
            <w:vAlign w:val="center"/>
          </w:tcPr>
          <w:p w:rsidR="2CDF86C8" w:rsidP="2CDF86C8" w:rsidRDefault="2CDF86C8" w14:paraId="4FDFA5C6" w14:textId="2DA7156D">
            <w:pPr>
              <w:pStyle w:val="Standard"/>
              <w:spacing w:line="360" w:lineRule="auto"/>
              <w:jc w:val="left"/>
              <w:rPr>
                <w:rFonts w:cs="Arial"/>
                <w:caps w:val="1"/>
                <w:lang w:val="en-US"/>
              </w:rPr>
            </w:pPr>
            <w:r w:rsidRPr="2CDF86C8" w:rsidR="2CDF86C8">
              <w:rPr>
                <w:rFonts w:cs="Arial"/>
                <w:b w:val="1"/>
                <w:bCs w:val="1"/>
                <w:caps w:val="1"/>
                <w:lang w:val="en-US"/>
              </w:rPr>
              <w:t>A</w:t>
            </w:r>
            <w:r w:rsidRPr="2CDF86C8" w:rsidR="2CDF86C8">
              <w:rPr>
                <w:rFonts w:cs="Arial"/>
                <w:caps w:val="1"/>
                <w:lang w:val="en-US"/>
              </w:rPr>
              <w:t>ttainable</w:t>
            </w:r>
          </w:p>
        </w:tc>
        <w:tc>
          <w:tcPr>
            <w:tcW w:w="4536" w:type="dxa"/>
            <w:tcMar/>
            <w:vAlign w:val="center"/>
          </w:tcPr>
          <w:p w:rsidR="2CDF86C8" w:rsidP="2CDF86C8" w:rsidRDefault="2CDF86C8" w14:paraId="546C83D9" w14:textId="480391D5">
            <w:pPr>
              <w:pStyle w:val="Standard"/>
              <w:jc w:val="left"/>
              <w:rPr>
                <w:rFonts w:cs="Arial"/>
              </w:rPr>
            </w:pPr>
            <w:r w:rsidRPr="2CDF86C8" w:rsidR="2CDF86C8">
              <w:rPr>
                <w:rFonts w:cs="Arial"/>
              </w:rPr>
              <w:t>AKZEPTIERT</w:t>
            </w:r>
          </w:p>
        </w:tc>
      </w:tr>
      <w:tr w:rsidR="2CDF86C8" w:rsidTr="2CDF86C8" w14:paraId="07A7C944">
        <w:tc>
          <w:tcPr>
            <w:tcW w:w="4536" w:type="dxa"/>
            <w:tcMar/>
            <w:vAlign w:val="center"/>
          </w:tcPr>
          <w:p w:rsidR="2CDF86C8" w:rsidP="2CDF86C8" w:rsidRDefault="2CDF86C8" w14:paraId="41C208EA" w14:textId="53E5E8F9">
            <w:pPr>
              <w:pStyle w:val="Standard"/>
              <w:spacing w:line="360" w:lineRule="auto"/>
              <w:jc w:val="left"/>
              <w:rPr>
                <w:rFonts w:cs="Arial"/>
                <w:caps w:val="1"/>
                <w:lang w:val="en-US"/>
              </w:rPr>
            </w:pPr>
            <w:r w:rsidRPr="2CDF86C8" w:rsidR="2CDF86C8">
              <w:rPr>
                <w:rFonts w:cs="Arial"/>
                <w:b w:val="1"/>
                <w:bCs w:val="1"/>
                <w:caps w:val="1"/>
                <w:lang w:val="en-US"/>
              </w:rPr>
              <w:t>R</w:t>
            </w:r>
            <w:r w:rsidRPr="2CDF86C8" w:rsidR="2CDF86C8">
              <w:rPr>
                <w:rFonts w:cs="Arial"/>
                <w:caps w:val="1"/>
                <w:lang w:val="en-US"/>
              </w:rPr>
              <w:t>ealistic</w:t>
            </w:r>
          </w:p>
        </w:tc>
        <w:tc>
          <w:tcPr>
            <w:tcW w:w="4536" w:type="dxa"/>
            <w:tcMar/>
            <w:vAlign w:val="center"/>
          </w:tcPr>
          <w:p w:rsidR="2CDF86C8" w:rsidP="2CDF86C8" w:rsidRDefault="2CDF86C8" w14:paraId="44F800E5" w14:textId="3E0901C5">
            <w:pPr>
              <w:pStyle w:val="Standard"/>
              <w:jc w:val="left"/>
              <w:rPr>
                <w:rFonts w:cs="Arial"/>
              </w:rPr>
            </w:pPr>
            <w:r w:rsidRPr="2CDF86C8" w:rsidR="2CDF86C8">
              <w:rPr>
                <w:rFonts w:cs="Arial"/>
              </w:rPr>
              <w:t>REALISTISCH</w:t>
            </w:r>
          </w:p>
        </w:tc>
      </w:tr>
      <w:tr w:rsidR="2CDF86C8" w:rsidTr="2CDF86C8" w14:paraId="0E4B7493">
        <w:tc>
          <w:tcPr>
            <w:tcW w:w="4536" w:type="dxa"/>
            <w:tcMar/>
            <w:vAlign w:val="center"/>
          </w:tcPr>
          <w:p w:rsidR="2CDF86C8" w:rsidP="2CDF86C8" w:rsidRDefault="2CDF86C8" w14:paraId="050144F7" w14:textId="674961A4">
            <w:pPr>
              <w:pStyle w:val="Standard"/>
              <w:spacing w:line="360" w:lineRule="auto"/>
              <w:jc w:val="left"/>
              <w:rPr>
                <w:rFonts w:cs="Arial"/>
                <w:caps w:val="1"/>
                <w:lang w:val="en-US"/>
              </w:rPr>
            </w:pPr>
            <w:r w:rsidRPr="2CDF86C8" w:rsidR="2CDF86C8">
              <w:rPr>
                <w:rFonts w:cs="Arial"/>
                <w:b w:val="1"/>
                <w:bCs w:val="1"/>
                <w:caps w:val="1"/>
                <w:lang w:val="en-US"/>
              </w:rPr>
              <w:t>T</w:t>
            </w:r>
            <w:r w:rsidRPr="2CDF86C8" w:rsidR="2CDF86C8">
              <w:rPr>
                <w:rFonts w:cs="Arial"/>
                <w:caps w:val="1"/>
                <w:lang w:val="en-US"/>
              </w:rPr>
              <w:t>ime-limited</w:t>
            </w:r>
          </w:p>
        </w:tc>
        <w:tc>
          <w:tcPr>
            <w:tcW w:w="4536" w:type="dxa"/>
            <w:tcMar/>
            <w:vAlign w:val="center"/>
          </w:tcPr>
          <w:p w:rsidR="2CDF86C8" w:rsidP="2CDF86C8" w:rsidRDefault="2CDF86C8" w14:paraId="5BBFD5A8" w14:textId="7A67D6A4">
            <w:pPr>
              <w:pStyle w:val="Standard"/>
              <w:jc w:val="left"/>
              <w:rPr>
                <w:rFonts w:cs="Arial"/>
              </w:rPr>
            </w:pPr>
            <w:r w:rsidRPr="2CDF86C8" w:rsidR="2CDF86C8">
              <w:rPr>
                <w:rFonts w:cs="Arial"/>
              </w:rPr>
              <w:t>TERMINIERT</w:t>
            </w:r>
          </w:p>
        </w:tc>
      </w:tr>
      <w:tr w:rsidR="2CDF86C8" w:rsidTr="2CDF86C8" w14:paraId="6FC3ADC5">
        <w:tc>
          <w:tcPr>
            <w:tcW w:w="4536" w:type="dxa"/>
            <w:tcMar/>
            <w:vAlign w:val="center"/>
          </w:tcPr>
          <w:p w:rsidR="2CDF86C8" w:rsidP="2CDF86C8" w:rsidRDefault="2CDF86C8" w14:paraId="3DD3DBE3" w14:textId="017318BF">
            <w:pPr>
              <w:pStyle w:val="Standard"/>
              <w:spacing w:line="360" w:lineRule="auto"/>
              <w:jc w:val="left"/>
              <w:rPr>
                <w:rFonts w:cs="Arial"/>
                <w:caps w:val="1"/>
                <w:lang w:val="en-US"/>
              </w:rPr>
            </w:pPr>
            <w:r w:rsidRPr="2CDF86C8" w:rsidR="2CDF86C8">
              <w:rPr>
                <w:rFonts w:cs="Arial"/>
                <w:b w:val="1"/>
                <w:bCs w:val="1"/>
                <w:caps w:val="1"/>
                <w:lang w:val="en-US"/>
              </w:rPr>
              <w:t>P</w:t>
            </w:r>
            <w:r w:rsidRPr="2CDF86C8" w:rsidR="2CDF86C8">
              <w:rPr>
                <w:rFonts w:cs="Arial"/>
                <w:caps w:val="1"/>
                <w:lang w:val="en-US"/>
              </w:rPr>
              <w:t>OSITIVELY STATED</w:t>
            </w:r>
          </w:p>
        </w:tc>
        <w:tc>
          <w:tcPr>
            <w:tcW w:w="4536" w:type="dxa"/>
            <w:tcMar/>
            <w:vAlign w:val="center"/>
          </w:tcPr>
          <w:p w:rsidR="2CDF86C8" w:rsidP="2CDF86C8" w:rsidRDefault="2CDF86C8" w14:paraId="067EEBF1" w14:textId="20A276AC">
            <w:pPr>
              <w:pStyle w:val="Standard"/>
              <w:jc w:val="left"/>
              <w:rPr>
                <w:rFonts w:cs="Arial"/>
              </w:rPr>
            </w:pPr>
            <w:r w:rsidRPr="2CDF86C8" w:rsidR="2CDF86C8">
              <w:rPr>
                <w:rFonts w:cs="Arial"/>
              </w:rPr>
              <w:t>POSITIV FORMULIERT</w:t>
            </w:r>
          </w:p>
        </w:tc>
      </w:tr>
      <w:tr w:rsidR="2CDF86C8" w:rsidTr="2CDF86C8" w14:paraId="4CF10600">
        <w:tc>
          <w:tcPr>
            <w:tcW w:w="4536" w:type="dxa"/>
            <w:tcMar/>
            <w:vAlign w:val="center"/>
          </w:tcPr>
          <w:p w:rsidR="2CDF86C8" w:rsidP="2CDF86C8" w:rsidRDefault="2CDF86C8" w14:paraId="7052C472" w14:textId="372ABD75">
            <w:pPr>
              <w:pStyle w:val="Standard"/>
              <w:spacing w:line="360" w:lineRule="auto"/>
              <w:jc w:val="left"/>
              <w:rPr>
                <w:rFonts w:cs="Arial"/>
                <w:caps w:val="1"/>
                <w:lang w:val="en-US"/>
              </w:rPr>
            </w:pPr>
            <w:r w:rsidRPr="2CDF86C8" w:rsidR="2CDF86C8">
              <w:rPr>
                <w:rFonts w:cs="Arial"/>
                <w:b w:val="1"/>
                <w:bCs w:val="1"/>
                <w:caps w:val="1"/>
                <w:lang w:val="en-US"/>
              </w:rPr>
              <w:t>U</w:t>
            </w:r>
            <w:r w:rsidRPr="2CDF86C8" w:rsidR="2CDF86C8">
              <w:rPr>
                <w:rFonts w:cs="Arial"/>
                <w:caps w:val="1"/>
                <w:lang w:val="en-US"/>
              </w:rPr>
              <w:t>nderstood</w:t>
            </w:r>
          </w:p>
        </w:tc>
        <w:tc>
          <w:tcPr>
            <w:tcW w:w="4536" w:type="dxa"/>
            <w:tcMar/>
            <w:vAlign w:val="center"/>
          </w:tcPr>
          <w:p w:rsidR="2CDF86C8" w:rsidP="2CDF86C8" w:rsidRDefault="2CDF86C8" w14:paraId="6F06F770" w14:textId="52CC6244">
            <w:pPr>
              <w:pStyle w:val="Standard"/>
              <w:jc w:val="left"/>
              <w:rPr>
                <w:rFonts w:cs="Arial"/>
              </w:rPr>
            </w:pPr>
            <w:r w:rsidRPr="2CDF86C8" w:rsidR="2CDF86C8">
              <w:rPr>
                <w:rFonts w:cs="Arial"/>
              </w:rPr>
              <w:t>VERSTÄNDLICH</w:t>
            </w:r>
          </w:p>
        </w:tc>
      </w:tr>
      <w:tr w:rsidR="2CDF86C8" w:rsidTr="2CDF86C8" w14:paraId="1F0CD285">
        <w:tc>
          <w:tcPr>
            <w:tcW w:w="4536" w:type="dxa"/>
            <w:tcMar/>
          </w:tcPr>
          <w:p w:rsidR="2CDF86C8" w:rsidP="2CDF86C8" w:rsidRDefault="2CDF86C8" w14:paraId="6DA35728" w14:textId="6E3944E9">
            <w:pPr>
              <w:pStyle w:val="Standard"/>
              <w:spacing w:line="360" w:lineRule="auto"/>
              <w:rPr>
                <w:rFonts w:cs="Arial"/>
                <w:caps w:val="1"/>
                <w:lang w:val="en-US"/>
              </w:rPr>
            </w:pPr>
            <w:r w:rsidRPr="2CDF86C8" w:rsidR="2CDF86C8">
              <w:rPr>
                <w:rFonts w:cs="Arial"/>
                <w:b w:val="1"/>
                <w:bCs w:val="1"/>
                <w:caps w:val="1"/>
                <w:lang w:val="en-US"/>
              </w:rPr>
              <w:t>R</w:t>
            </w:r>
            <w:r w:rsidRPr="2CDF86C8" w:rsidR="2CDF86C8">
              <w:rPr>
                <w:rFonts w:cs="Arial"/>
                <w:caps w:val="1"/>
                <w:lang w:val="en-US"/>
              </w:rPr>
              <w:t>elevant</w:t>
            </w:r>
          </w:p>
        </w:tc>
        <w:tc>
          <w:tcPr>
            <w:tcW w:w="4536" w:type="dxa"/>
            <w:tcMar/>
            <w:vAlign w:val="center"/>
          </w:tcPr>
          <w:p w:rsidR="2CDF86C8" w:rsidP="2CDF86C8" w:rsidRDefault="2CDF86C8" w14:paraId="1BA451DC" w14:textId="26D0E361">
            <w:pPr>
              <w:pStyle w:val="Standard"/>
              <w:jc w:val="left"/>
              <w:rPr>
                <w:rFonts w:cs="Arial"/>
              </w:rPr>
            </w:pPr>
            <w:r w:rsidRPr="2CDF86C8" w:rsidR="2CDF86C8">
              <w:rPr>
                <w:rFonts w:cs="Arial"/>
              </w:rPr>
              <w:t>RELEVANZ</w:t>
            </w:r>
          </w:p>
        </w:tc>
      </w:tr>
      <w:tr w:rsidR="2CDF86C8" w:rsidTr="2CDF86C8" w14:paraId="3F653B43">
        <w:tc>
          <w:tcPr>
            <w:tcW w:w="4536" w:type="dxa"/>
            <w:tcMar/>
          </w:tcPr>
          <w:p w:rsidR="2CDF86C8" w:rsidP="2CDF86C8" w:rsidRDefault="2CDF86C8" w14:paraId="72D2A029" w14:textId="00479038">
            <w:pPr>
              <w:pStyle w:val="Standard"/>
              <w:spacing w:line="360" w:lineRule="auto"/>
              <w:rPr>
                <w:rFonts w:cs="Arial"/>
                <w:caps w:val="1"/>
                <w:lang w:val="en-US"/>
              </w:rPr>
            </w:pPr>
            <w:r w:rsidRPr="2CDF86C8" w:rsidR="2CDF86C8">
              <w:rPr>
                <w:rFonts w:cs="Arial"/>
                <w:b w:val="1"/>
                <w:bCs w:val="1"/>
                <w:caps w:val="1"/>
                <w:lang w:val="en-US"/>
              </w:rPr>
              <w:t>E</w:t>
            </w:r>
            <w:r w:rsidRPr="2CDF86C8" w:rsidR="2CDF86C8">
              <w:rPr>
                <w:rFonts w:cs="Arial"/>
                <w:caps w:val="1"/>
                <w:lang w:val="en-US"/>
              </w:rPr>
              <w:t>thical</w:t>
            </w:r>
          </w:p>
        </w:tc>
        <w:tc>
          <w:tcPr>
            <w:tcW w:w="4536" w:type="dxa"/>
            <w:tcMar/>
          </w:tcPr>
          <w:p w:rsidR="2CDF86C8" w:rsidP="2CDF86C8" w:rsidRDefault="2CDF86C8" w14:paraId="05D7ACA9" w14:textId="4756AF04">
            <w:pPr>
              <w:pStyle w:val="Standard"/>
              <w:rPr>
                <w:rFonts w:cs="Arial"/>
              </w:rPr>
            </w:pPr>
            <w:r w:rsidRPr="2CDF86C8" w:rsidR="2CDF86C8">
              <w:rPr>
                <w:rFonts w:cs="Arial"/>
              </w:rPr>
              <w:t>ETHISCH</w:t>
            </w:r>
          </w:p>
        </w:tc>
      </w:tr>
      <w:tr w:rsidR="2CDF86C8" w:rsidTr="2CDF86C8" w14:paraId="202BED82">
        <w:tc>
          <w:tcPr>
            <w:tcW w:w="4536" w:type="dxa"/>
            <w:tcMar/>
          </w:tcPr>
          <w:p w:rsidR="2CDF86C8" w:rsidP="2CDF86C8" w:rsidRDefault="2CDF86C8" w14:paraId="2419FF3B" w14:textId="3301FD8A">
            <w:pPr>
              <w:pStyle w:val="Standard"/>
              <w:spacing w:line="360" w:lineRule="auto"/>
              <w:rPr>
                <w:rFonts w:cs="Arial"/>
                <w:caps w:val="1"/>
                <w:lang w:val="en-US"/>
              </w:rPr>
            </w:pPr>
            <w:r w:rsidRPr="2CDF86C8" w:rsidR="2CDF86C8">
              <w:rPr>
                <w:rFonts w:cs="Arial"/>
                <w:b w:val="1"/>
                <w:bCs w:val="1"/>
                <w:caps w:val="1"/>
                <w:lang w:val="en-US"/>
              </w:rPr>
              <w:t>C</w:t>
            </w:r>
            <w:r w:rsidRPr="2CDF86C8" w:rsidR="2CDF86C8">
              <w:rPr>
                <w:rFonts w:cs="Arial"/>
                <w:caps w:val="1"/>
                <w:lang w:val="en-US"/>
              </w:rPr>
              <w:t>hallenging</w:t>
            </w:r>
          </w:p>
        </w:tc>
        <w:tc>
          <w:tcPr>
            <w:tcW w:w="4536" w:type="dxa"/>
            <w:tcMar/>
          </w:tcPr>
          <w:p w:rsidR="2CDF86C8" w:rsidP="2CDF86C8" w:rsidRDefault="2CDF86C8" w14:paraId="747D0BD4" w14:textId="7862BA2C">
            <w:pPr>
              <w:pStyle w:val="Standard"/>
              <w:rPr>
                <w:rFonts w:cs="Arial"/>
              </w:rPr>
            </w:pPr>
            <w:r w:rsidRPr="2CDF86C8" w:rsidR="2CDF86C8">
              <w:rPr>
                <w:rFonts w:cs="Arial"/>
              </w:rPr>
              <w:t>HERAUSFORDEREND</w:t>
            </w:r>
          </w:p>
        </w:tc>
      </w:tr>
      <w:tr w:rsidR="2CDF86C8" w:rsidTr="2CDF86C8" w14:paraId="5D7ADBC0">
        <w:tc>
          <w:tcPr>
            <w:tcW w:w="4536" w:type="dxa"/>
            <w:tcMar/>
          </w:tcPr>
          <w:p w:rsidR="2CDF86C8" w:rsidP="2CDF86C8" w:rsidRDefault="2CDF86C8" w14:paraId="40F0A7F2" w14:textId="4912D106">
            <w:pPr>
              <w:pStyle w:val="Standard"/>
              <w:spacing w:line="360" w:lineRule="auto"/>
              <w:rPr>
                <w:rFonts w:cs="Arial"/>
                <w:caps w:val="1"/>
                <w:lang w:val="en-US"/>
              </w:rPr>
            </w:pPr>
            <w:r w:rsidRPr="2CDF86C8" w:rsidR="2CDF86C8">
              <w:rPr>
                <w:rFonts w:cs="Arial"/>
                <w:b w:val="1"/>
                <w:bCs w:val="1"/>
                <w:caps w:val="1"/>
                <w:lang w:val="en-US"/>
              </w:rPr>
              <w:t>L</w:t>
            </w:r>
            <w:r w:rsidRPr="2CDF86C8" w:rsidR="2CDF86C8">
              <w:rPr>
                <w:rFonts w:cs="Arial"/>
                <w:caps w:val="1"/>
                <w:lang w:val="en-US"/>
              </w:rPr>
              <w:t>egal</w:t>
            </w:r>
          </w:p>
        </w:tc>
        <w:tc>
          <w:tcPr>
            <w:tcW w:w="4536" w:type="dxa"/>
            <w:tcMar/>
          </w:tcPr>
          <w:p w:rsidR="2CDF86C8" w:rsidP="2CDF86C8" w:rsidRDefault="2CDF86C8" w14:paraId="3D6093B1" w14:textId="1B4E8EC6">
            <w:pPr>
              <w:pStyle w:val="Standard"/>
              <w:rPr>
                <w:rFonts w:cs="Arial"/>
              </w:rPr>
            </w:pPr>
            <w:r w:rsidRPr="2CDF86C8" w:rsidR="2CDF86C8">
              <w:rPr>
                <w:rFonts w:cs="Arial"/>
              </w:rPr>
              <w:t xml:space="preserve">LEGAL/ </w:t>
            </w:r>
            <w:r w:rsidRPr="2CDF86C8" w:rsidR="2CDF86C8">
              <w:rPr>
                <w:rFonts w:cs="Arial"/>
              </w:rPr>
              <w:t>Rechtmäßig</w:t>
            </w:r>
          </w:p>
        </w:tc>
      </w:tr>
      <w:tr w:rsidR="2CDF86C8" w:rsidTr="2CDF86C8" w14:paraId="4D722B76">
        <w:tc>
          <w:tcPr>
            <w:tcW w:w="4536" w:type="dxa"/>
            <w:tcMar/>
          </w:tcPr>
          <w:p w:rsidR="2CDF86C8" w:rsidP="2CDF86C8" w:rsidRDefault="2CDF86C8" w14:paraId="5FEF357A" w14:textId="210E7AEB">
            <w:pPr>
              <w:pStyle w:val="Standard"/>
              <w:spacing w:line="360" w:lineRule="auto"/>
              <w:rPr>
                <w:rFonts w:cs="Arial"/>
                <w:caps w:val="1"/>
                <w:lang w:val="en-US"/>
              </w:rPr>
            </w:pPr>
            <w:r w:rsidRPr="2CDF86C8" w:rsidR="2CDF86C8">
              <w:rPr>
                <w:rFonts w:cs="Arial"/>
                <w:b w:val="1"/>
                <w:bCs w:val="1"/>
                <w:caps w:val="1"/>
                <w:lang w:val="en-US"/>
              </w:rPr>
              <w:t>E</w:t>
            </w:r>
            <w:r w:rsidRPr="2CDF86C8" w:rsidR="2CDF86C8">
              <w:rPr>
                <w:rFonts w:cs="Arial"/>
                <w:caps w:val="1"/>
                <w:lang w:val="en-US"/>
              </w:rPr>
              <w:t>nviroNmental Sound</w:t>
            </w:r>
          </w:p>
        </w:tc>
        <w:tc>
          <w:tcPr>
            <w:tcW w:w="4536" w:type="dxa"/>
            <w:tcMar/>
          </w:tcPr>
          <w:p w:rsidR="2CDF86C8" w:rsidP="2CDF86C8" w:rsidRDefault="2CDF86C8" w14:paraId="6D2C310A" w14:textId="768E1D6B">
            <w:pPr>
              <w:pStyle w:val="Standard"/>
              <w:rPr>
                <w:rFonts w:cs="Arial"/>
              </w:rPr>
            </w:pPr>
            <w:r w:rsidRPr="2CDF86C8" w:rsidR="2CDF86C8">
              <w:rPr>
                <w:rFonts w:cs="Arial"/>
              </w:rPr>
              <w:t>ENVIRONMENTAL SOUND</w:t>
            </w:r>
          </w:p>
        </w:tc>
      </w:tr>
      <w:tr w:rsidR="2CDF86C8" w:rsidTr="2CDF86C8" w14:paraId="55CAFF23">
        <w:tc>
          <w:tcPr>
            <w:tcW w:w="4536" w:type="dxa"/>
            <w:tcMar/>
          </w:tcPr>
          <w:p w:rsidR="2CDF86C8" w:rsidP="2CDF86C8" w:rsidRDefault="2CDF86C8" w14:paraId="7668DAF9" w14:textId="6504693E">
            <w:pPr>
              <w:pStyle w:val="Standard"/>
              <w:spacing w:line="360" w:lineRule="auto"/>
              <w:rPr>
                <w:rFonts w:cs="Arial"/>
                <w:caps w:val="1"/>
                <w:lang w:val="en-US"/>
              </w:rPr>
            </w:pPr>
            <w:r w:rsidRPr="2CDF86C8" w:rsidR="2CDF86C8">
              <w:rPr>
                <w:rFonts w:cs="Arial"/>
                <w:b w:val="1"/>
                <w:bCs w:val="1"/>
                <w:caps w:val="1"/>
                <w:lang w:val="en-US"/>
              </w:rPr>
              <w:t>A</w:t>
            </w:r>
            <w:r w:rsidRPr="2CDF86C8" w:rsidR="2CDF86C8">
              <w:rPr>
                <w:rFonts w:cs="Arial"/>
                <w:caps w:val="1"/>
                <w:lang w:val="en-US"/>
              </w:rPr>
              <w:t>greed</w:t>
            </w:r>
          </w:p>
        </w:tc>
        <w:tc>
          <w:tcPr>
            <w:tcW w:w="4536" w:type="dxa"/>
            <w:tcMar/>
          </w:tcPr>
          <w:p w:rsidR="2CDF86C8" w:rsidP="2CDF86C8" w:rsidRDefault="2CDF86C8" w14:paraId="15E8D667" w14:textId="7FF48821">
            <w:pPr>
              <w:pStyle w:val="Standard"/>
              <w:rPr>
                <w:rFonts w:cs="Arial"/>
              </w:rPr>
            </w:pPr>
            <w:r w:rsidRPr="2CDF86C8" w:rsidR="2CDF86C8">
              <w:rPr>
                <w:rFonts w:cs="Arial"/>
              </w:rPr>
              <w:t>UMWELTFREUNDLICH</w:t>
            </w:r>
          </w:p>
        </w:tc>
      </w:tr>
      <w:tr w:rsidR="2CDF86C8" w:rsidTr="2CDF86C8" w14:paraId="37D7AA37">
        <w:tc>
          <w:tcPr>
            <w:tcW w:w="4536" w:type="dxa"/>
            <w:tcMar/>
          </w:tcPr>
          <w:p w:rsidR="2CDF86C8" w:rsidP="2CDF86C8" w:rsidRDefault="2CDF86C8" w14:paraId="7191C4DE" w14:textId="7FCA94DF">
            <w:pPr>
              <w:pStyle w:val="Standard"/>
              <w:spacing w:line="360" w:lineRule="auto"/>
              <w:rPr>
                <w:rFonts w:cs="Arial"/>
                <w:caps w:val="1"/>
              </w:rPr>
            </w:pPr>
            <w:r w:rsidRPr="2CDF86C8" w:rsidR="2CDF86C8">
              <w:rPr>
                <w:rFonts w:cs="Arial"/>
                <w:b w:val="1"/>
                <w:bCs w:val="1"/>
                <w:caps w:val="1"/>
              </w:rPr>
              <w:t>R</w:t>
            </w:r>
            <w:r w:rsidRPr="2CDF86C8" w:rsidR="2CDF86C8">
              <w:rPr>
                <w:rFonts w:cs="Arial"/>
                <w:caps w:val="1"/>
              </w:rPr>
              <w:t>ecorded</w:t>
            </w:r>
          </w:p>
        </w:tc>
        <w:tc>
          <w:tcPr>
            <w:tcW w:w="4536" w:type="dxa"/>
            <w:tcMar/>
          </w:tcPr>
          <w:p w:rsidR="2CDF86C8" w:rsidP="2CDF86C8" w:rsidRDefault="2CDF86C8" w14:paraId="452BC672" w14:textId="4FA8FEE2">
            <w:pPr>
              <w:pStyle w:val="Standard"/>
              <w:rPr>
                <w:rFonts w:cs="Arial"/>
              </w:rPr>
            </w:pPr>
            <w:r w:rsidRPr="2CDF86C8" w:rsidR="2CDF86C8">
              <w:rPr>
                <w:rFonts w:cs="Arial"/>
              </w:rPr>
              <w:t>ZUGESTIMMT</w:t>
            </w:r>
          </w:p>
        </w:tc>
      </w:tr>
    </w:tbl>
    <w:p xmlns:wp14="http://schemas.microsoft.com/office/word/2010/wordml" w:rsidRPr="009858DA" w:rsidR="009A1C39" w:rsidP="2CDF86C8" w:rsidRDefault="009A1C39" w14:paraId="1FC39945" wp14:textId="7697F8AA">
      <w:pPr>
        <w:pStyle w:val="Standard"/>
        <w:tabs>
          <w:tab w:val="left" w:pos="2985"/>
        </w:tabs>
        <w:rPr>
          <w:rFonts w:cs="Arial"/>
          <w:sz w:val="10"/>
          <w:szCs w:val="10"/>
        </w:rPr>
      </w:pPr>
    </w:p>
    <w:sectPr w:rsidRPr="009858DA" w:rsidR="009A1C39" w:rsidSect="009A1C39">
      <w:headerReference w:type="default" r:id="rId10"/>
      <w:type w:val="continuous"/>
      <w:pgSz w:w="11906" w:h="16838" w:orient="portrait"/>
      <w:pgMar w:top="1134" w:right="1417" w:bottom="284" w:left="1417" w:header="426" w:footer="34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810A82" w:rsidRDefault="00810A82" w14:paraId="0562CB0E" wp14:textId="77777777">
      <w:r>
        <w:separator/>
      </w:r>
    </w:p>
  </w:endnote>
  <w:endnote w:type="continuationSeparator" w:id="0">
    <w:p xmlns:wp14="http://schemas.microsoft.com/office/word/2010/wordml" w:rsidR="00810A82" w:rsidRDefault="00810A82" w14:paraId="34CE0A41"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itstream Vera Sans">
    <w:altName w:val="Arial"/>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810A82" w:rsidRDefault="00810A82" w14:paraId="62EBF3C5" wp14:textId="77777777">
      <w:r>
        <w:separator/>
      </w:r>
    </w:p>
  </w:footnote>
  <w:footnote w:type="continuationSeparator" w:id="0">
    <w:p xmlns:wp14="http://schemas.microsoft.com/office/word/2010/wordml" w:rsidR="00810A82" w:rsidRDefault="00810A82" w14:paraId="6D98A12B"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tbl>
    <w:tblPr>
      <w:tblW w:w="9640" w:type="dxa"/>
      <w:tblInd w:w="-142" w:type="dxa"/>
      <w:tblBorders>
        <w:bottom w:val="single" w:color="auto" w:sz="4" w:space="0"/>
      </w:tblBorders>
      <w:tblLayout w:type="fixed"/>
      <w:tblLook w:val="04A0" w:firstRow="1" w:lastRow="0" w:firstColumn="1" w:lastColumn="0" w:noHBand="0" w:noVBand="1"/>
    </w:tblPr>
    <w:tblGrid>
      <w:gridCol w:w="1384"/>
      <w:gridCol w:w="6237"/>
      <w:gridCol w:w="2019"/>
    </w:tblGrid>
    <w:tr xmlns:wp14="http://schemas.microsoft.com/office/word/2010/wordml" w:rsidRPr="00D851E2" w:rsidR="00A22473" w:rsidTr="00DA4DDA" w14:paraId="7DBDEC89" wp14:textId="77777777">
      <w:tc>
        <w:tcPr>
          <w:tcW w:w="1384" w:type="dxa"/>
        </w:tcPr>
        <w:p w:rsidRPr="00D851E2" w:rsidR="00A22473" w:rsidP="00A22473" w:rsidRDefault="00A22473" w14:paraId="2946DB82" wp14:textId="77777777">
          <w:pPr>
            <w:pStyle w:val="Kopfzeile"/>
            <w:spacing w:after="0"/>
            <w:rPr>
              <w:rFonts w:cs="Arial"/>
            </w:rPr>
          </w:pPr>
        </w:p>
      </w:tc>
      <w:tc>
        <w:tcPr>
          <w:tcW w:w="6237" w:type="dxa"/>
        </w:tcPr>
        <w:p w:rsidR="00DA4DDA" w:rsidP="001D58C4" w:rsidRDefault="00DA4DDA" w14:paraId="2E6270BF" wp14:textId="77777777">
          <w:pPr>
            <w:pStyle w:val="Kopfzeile"/>
            <w:spacing w:after="0"/>
            <w:jc w:val="center"/>
            <w:rPr>
              <w:rFonts w:cs="Arial"/>
              <w:sz w:val="20"/>
              <w:szCs w:val="18"/>
            </w:rPr>
          </w:pPr>
          <w:r>
            <w:rPr>
              <w:rFonts w:cs="Arial"/>
              <w:sz w:val="20"/>
              <w:szCs w:val="18"/>
            </w:rPr>
            <w:t>11. Klasse</w:t>
          </w:r>
        </w:p>
        <w:p w:rsidRPr="004B709F" w:rsidR="00A22473" w:rsidP="00DA4DDA" w:rsidRDefault="00CF08C5" w14:paraId="51FFD295" wp14:textId="77777777">
          <w:pPr>
            <w:pStyle w:val="Kopfzeile"/>
            <w:spacing w:after="0"/>
            <w:jc w:val="center"/>
            <w:rPr>
              <w:rFonts w:cs="Arial"/>
              <w:sz w:val="20"/>
              <w:szCs w:val="18"/>
            </w:rPr>
          </w:pPr>
          <w:r>
            <w:rPr>
              <w:rFonts w:cs="Arial"/>
              <w:sz w:val="20"/>
              <w:szCs w:val="18"/>
            </w:rPr>
            <w:t>Projektmanagement</w:t>
          </w:r>
        </w:p>
      </w:tc>
      <w:tc>
        <w:tcPr>
          <w:tcW w:w="2019" w:type="dxa"/>
        </w:tcPr>
        <w:p w:rsidRPr="004B709F" w:rsidR="00A22473" w:rsidP="00A22473" w:rsidRDefault="00A22473" w14:paraId="286DF678" wp14:textId="77777777">
          <w:pPr>
            <w:pStyle w:val="Kopfzeile"/>
            <w:spacing w:after="0"/>
            <w:rPr>
              <w:rFonts w:cs="Arial"/>
              <w:sz w:val="20"/>
              <w:szCs w:val="18"/>
            </w:rPr>
          </w:pPr>
          <w:r w:rsidRPr="004B709F">
            <w:rPr>
              <w:rFonts w:cs="Arial"/>
              <w:sz w:val="20"/>
              <w:szCs w:val="18"/>
            </w:rPr>
            <w:t>Datum:</w:t>
          </w:r>
        </w:p>
      </w:tc>
    </w:tr>
  </w:tbl>
  <w:p xmlns:wp14="http://schemas.microsoft.com/office/word/2010/wordml" w:rsidRPr="00D851E2" w:rsidR="00A22473" w:rsidP="00A22473" w:rsidRDefault="001D58C4" w14:paraId="42924F90" wp14:textId="77777777">
    <w:pPr>
      <w:pStyle w:val="Kopfzeile"/>
      <w:spacing w:after="0"/>
      <w:rPr>
        <w:rFonts w:cs="Arial"/>
        <w:sz w:val="6"/>
        <w:szCs w:val="2"/>
      </w:rPr>
    </w:pPr>
    <w:r>
      <w:rPr>
        <w:noProof/>
      </w:rPr>
      <w:drawing>
        <wp:anchor xmlns:wp14="http://schemas.microsoft.com/office/word/2010/wordprocessingDrawing" distT="0" distB="0" distL="114300" distR="114300" simplePos="0" relativeHeight="251659264" behindDoc="0" locked="0" layoutInCell="1" allowOverlap="1" wp14:anchorId="0D3E45A7" wp14:editId="2902C3CD">
          <wp:simplePos x="0" y="0"/>
          <wp:positionH relativeFrom="column">
            <wp:posOffset>-17145</wp:posOffset>
          </wp:positionH>
          <wp:positionV relativeFrom="paragraph">
            <wp:posOffset>-414020</wp:posOffset>
          </wp:positionV>
          <wp:extent cx="791845" cy="383540"/>
          <wp:effectExtent l="0" t="0" r="8255" b="0"/>
          <wp:wrapNone/>
          <wp:docPr id="6" name="Grafik 6" descr="http://www.abi-plus-auto.de/fileadmin/user_upload/logo_htheinschule-300x1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bi-plus-auto.de/fileadmin/user_upload/logo_htheinschule-300x145.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1845" cy="383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7F54CEDF">
      <w:rP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singleLevel"/>
    <w:tmpl w:val="00000002"/>
    <w:name w:val="WW8Num1"/>
    <w:lvl w:ilvl="0">
      <w:start w:val="1"/>
      <w:numFmt w:val="bullet"/>
      <w:lvlText w:val="-"/>
      <w:lvlJc w:val="left"/>
      <w:pPr>
        <w:tabs>
          <w:tab w:val="num" w:pos="1116"/>
        </w:tabs>
        <w:ind w:left="1116" w:hanging="360"/>
      </w:pPr>
      <w:rPr>
        <w:rFonts w:ascii="Bitstream Vera Sans" w:hAnsi="Bitstream Vera Sans" w:cs="Times New Roman"/>
      </w:rPr>
    </w:lvl>
  </w:abstractNum>
  <w:abstractNum w:abstractNumId="1" w15:restartNumberingAfterBreak="0">
    <w:nsid w:val="08E44B23"/>
    <w:multiLevelType w:val="hybridMultilevel"/>
    <w:tmpl w:val="7652BD18"/>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0E84E9F"/>
    <w:multiLevelType w:val="multilevel"/>
    <w:tmpl w:val="F2D216E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209F2A2D"/>
    <w:multiLevelType w:val="multilevel"/>
    <w:tmpl w:val="68A62C9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249363C3"/>
    <w:multiLevelType w:val="hybridMultilevel"/>
    <w:tmpl w:val="E2F0B52E"/>
    <w:lvl w:ilvl="0" w:tplc="00000003">
      <w:start w:val="1"/>
      <w:numFmt w:val="bullet"/>
      <w:lvlText w:val=""/>
      <w:lvlJc w:val="left"/>
      <w:pPr>
        <w:ind w:left="1116" w:hanging="360"/>
      </w:pPr>
      <w:rPr>
        <w:rFonts w:ascii="Symbol" w:hAnsi="Symbol"/>
      </w:rPr>
    </w:lvl>
    <w:lvl w:ilvl="1" w:tplc="04070003" w:tentative="1">
      <w:start w:val="1"/>
      <w:numFmt w:val="bullet"/>
      <w:lvlText w:val="o"/>
      <w:lvlJc w:val="left"/>
      <w:pPr>
        <w:ind w:left="1836" w:hanging="360"/>
      </w:pPr>
      <w:rPr>
        <w:rFonts w:hint="default" w:ascii="Courier New" w:hAnsi="Courier New" w:cs="Courier New"/>
      </w:rPr>
    </w:lvl>
    <w:lvl w:ilvl="2" w:tplc="04070005" w:tentative="1">
      <w:start w:val="1"/>
      <w:numFmt w:val="bullet"/>
      <w:lvlText w:val=""/>
      <w:lvlJc w:val="left"/>
      <w:pPr>
        <w:ind w:left="2556" w:hanging="360"/>
      </w:pPr>
      <w:rPr>
        <w:rFonts w:hint="default" w:ascii="Wingdings" w:hAnsi="Wingdings"/>
      </w:rPr>
    </w:lvl>
    <w:lvl w:ilvl="3" w:tplc="04070001" w:tentative="1">
      <w:start w:val="1"/>
      <w:numFmt w:val="bullet"/>
      <w:lvlText w:val=""/>
      <w:lvlJc w:val="left"/>
      <w:pPr>
        <w:ind w:left="3276" w:hanging="360"/>
      </w:pPr>
      <w:rPr>
        <w:rFonts w:hint="default" w:ascii="Symbol" w:hAnsi="Symbol"/>
      </w:rPr>
    </w:lvl>
    <w:lvl w:ilvl="4" w:tplc="04070003" w:tentative="1">
      <w:start w:val="1"/>
      <w:numFmt w:val="bullet"/>
      <w:lvlText w:val="o"/>
      <w:lvlJc w:val="left"/>
      <w:pPr>
        <w:ind w:left="3996" w:hanging="360"/>
      </w:pPr>
      <w:rPr>
        <w:rFonts w:hint="default" w:ascii="Courier New" w:hAnsi="Courier New" w:cs="Courier New"/>
      </w:rPr>
    </w:lvl>
    <w:lvl w:ilvl="5" w:tplc="04070005" w:tentative="1">
      <w:start w:val="1"/>
      <w:numFmt w:val="bullet"/>
      <w:lvlText w:val=""/>
      <w:lvlJc w:val="left"/>
      <w:pPr>
        <w:ind w:left="4716" w:hanging="360"/>
      </w:pPr>
      <w:rPr>
        <w:rFonts w:hint="default" w:ascii="Wingdings" w:hAnsi="Wingdings"/>
      </w:rPr>
    </w:lvl>
    <w:lvl w:ilvl="6" w:tplc="04070001" w:tentative="1">
      <w:start w:val="1"/>
      <w:numFmt w:val="bullet"/>
      <w:lvlText w:val=""/>
      <w:lvlJc w:val="left"/>
      <w:pPr>
        <w:ind w:left="5436" w:hanging="360"/>
      </w:pPr>
      <w:rPr>
        <w:rFonts w:hint="default" w:ascii="Symbol" w:hAnsi="Symbol"/>
      </w:rPr>
    </w:lvl>
    <w:lvl w:ilvl="7" w:tplc="04070003" w:tentative="1">
      <w:start w:val="1"/>
      <w:numFmt w:val="bullet"/>
      <w:lvlText w:val="o"/>
      <w:lvlJc w:val="left"/>
      <w:pPr>
        <w:ind w:left="6156" w:hanging="360"/>
      </w:pPr>
      <w:rPr>
        <w:rFonts w:hint="default" w:ascii="Courier New" w:hAnsi="Courier New" w:cs="Courier New"/>
      </w:rPr>
    </w:lvl>
    <w:lvl w:ilvl="8" w:tplc="04070005" w:tentative="1">
      <w:start w:val="1"/>
      <w:numFmt w:val="bullet"/>
      <w:lvlText w:val=""/>
      <w:lvlJc w:val="left"/>
      <w:pPr>
        <w:ind w:left="6876" w:hanging="360"/>
      </w:pPr>
      <w:rPr>
        <w:rFonts w:hint="default" w:ascii="Wingdings" w:hAnsi="Wingdings"/>
      </w:rPr>
    </w:lvl>
  </w:abstractNum>
  <w:abstractNum w:abstractNumId="5" w15:restartNumberingAfterBreak="0">
    <w:nsid w:val="2F173AD1"/>
    <w:multiLevelType w:val="multilevel"/>
    <w:tmpl w:val="2D8800D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3C747E21"/>
    <w:multiLevelType w:val="hybridMultilevel"/>
    <w:tmpl w:val="0AB2CAA4"/>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7" w15:restartNumberingAfterBreak="0">
    <w:nsid w:val="3CA368D5"/>
    <w:multiLevelType w:val="hybridMultilevel"/>
    <w:tmpl w:val="F392E7FA"/>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8" w15:restartNumberingAfterBreak="0">
    <w:nsid w:val="446808C9"/>
    <w:multiLevelType w:val="multilevel"/>
    <w:tmpl w:val="53C4FF0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4CB04A7B"/>
    <w:multiLevelType w:val="hybridMultilevel"/>
    <w:tmpl w:val="313C396A"/>
    <w:lvl w:ilvl="0" w:tplc="09567E7E">
      <w:start w:val="1"/>
      <w:numFmt w:val="decimal"/>
      <w:pStyle w:val="2Skript"/>
      <w:lvlText w:val="%1."/>
      <w:lvlJc w:val="left"/>
      <w:pPr>
        <w:ind w:left="72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50761278"/>
    <w:multiLevelType w:val="hybridMultilevel"/>
    <w:tmpl w:val="27D800F4"/>
    <w:lvl w:ilvl="0" w:tplc="293A069A">
      <w:start w:val="1"/>
      <w:numFmt w:val="upperRoman"/>
      <w:pStyle w:val="1Skript"/>
      <w:lvlText w:val="%1."/>
      <w:lvlJc w:val="right"/>
      <w:pPr>
        <w:ind w:left="720" w:hanging="360"/>
      </w:pPr>
    </w:lvl>
    <w:lvl w:ilvl="1" w:tplc="D6089D12">
      <w:start w:val="1"/>
      <w:numFmt w:val="decimal"/>
      <w:lvlText w:val="%2."/>
      <w:lvlJc w:val="left"/>
      <w:pPr>
        <w:ind w:left="1785" w:hanging="705"/>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23671A3"/>
    <w:multiLevelType w:val="hybridMultilevel"/>
    <w:tmpl w:val="7286DEDE"/>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12" w15:restartNumberingAfterBreak="0">
    <w:nsid w:val="78BB72D1"/>
    <w:multiLevelType w:val="multilevel"/>
    <w:tmpl w:val="8298A352"/>
    <w:styleLink w:val="Formatvorlage1"/>
    <w:lvl w:ilvl="0">
      <w:start w:val="1"/>
      <w:numFmt w:val="upperRoman"/>
      <w:lvlText w:val="%1."/>
      <w:lvlJc w:val="left"/>
      <w:pPr>
        <w:ind w:left="1080" w:hanging="720"/>
      </w:pPr>
      <w:rPr>
        <w:rFonts w:hint="default"/>
      </w:rPr>
    </w:lvl>
    <w:lvl w:ilvl="1">
      <w:start w:val="1"/>
      <w:numFmt w:val="ordinal"/>
      <w:lvlText w:val="I.%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2"/>
  </w:num>
  <w:num w:numId="2">
    <w:abstractNumId w:val="10"/>
  </w:num>
  <w:num w:numId="3">
    <w:abstractNumId w:val="9"/>
  </w:num>
  <w:num w:numId="4">
    <w:abstractNumId w:val="3"/>
  </w:num>
  <w:num w:numId="5">
    <w:abstractNumId w:val="2"/>
  </w:num>
  <w:num w:numId="6">
    <w:abstractNumId w:val="5"/>
  </w:num>
  <w:num w:numId="7">
    <w:abstractNumId w:val="8"/>
  </w:num>
  <w:num w:numId="8">
    <w:abstractNumId w:val="6"/>
  </w:num>
  <w:num w:numId="9">
    <w:abstractNumId w:val="7"/>
  </w:num>
  <w:num w:numId="10">
    <w:abstractNumId w:val="11"/>
  </w:num>
  <w:num w:numId="11">
    <w:abstractNumId w:val="0"/>
  </w:num>
  <w:num w:numId="12">
    <w:abstractNumId w:val="1"/>
  </w:num>
  <w:num w:numId="13">
    <w:abstractNumId w:val="4"/>
  </w:num>
  <w:numIdMacAtCleanup w:val="7"/>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00"/>
  <w:embedSystemFonts/>
  <w:activeWritingStyle w:lang="it-IT" w:vendorID="64" w:dllVersion="0" w:nlCheck="1" w:checkStyle="0" w:appName="MSWord"/>
  <w:activeWritingStyle w:lang="de-DE" w:vendorID="64" w:dllVersion="0" w:nlCheck="1" w:checkStyle="0" w:appName="MSWord"/>
  <w:activeWritingStyle w:lang="en-US" w:vendorID="64" w:dllVersion="0" w:nlCheck="1" w:checkStyle="0" w:appName="MSWord"/>
  <w:activeWritingStyle w:lang="de-DE" w:vendorID="64" w:dllVersion="4096" w:nlCheck="1" w:checkStyle="0" w:appName="MSWord"/>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isplayHorizontalDrawingGridEvery w:val="0"/>
  <w:displayVerticalDrawingGridEvery w:val="0"/>
  <w:doNotUseMarginsForDrawingGridOrigin/>
  <w:noPunctuationKerning/>
  <w:characterSpacingControl w:val="doNotCompress"/>
  <w:hdrShapeDefaults>
    <o:shapedefaults v:ext="edit" spidmax="2049" fillcolor="white">
      <v:fill color="white"/>
      <v:stroke weight=".25pt" dashstyle="dash"/>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1940"/>
    <w:rsid w:val="000006D0"/>
    <w:rsid w:val="00000786"/>
    <w:rsid w:val="00000C13"/>
    <w:rsid w:val="00002297"/>
    <w:rsid w:val="000036DC"/>
    <w:rsid w:val="000066A1"/>
    <w:rsid w:val="00011228"/>
    <w:rsid w:val="00015F33"/>
    <w:rsid w:val="0002172E"/>
    <w:rsid w:val="00024B55"/>
    <w:rsid w:val="0002615A"/>
    <w:rsid w:val="0002658E"/>
    <w:rsid w:val="00027D68"/>
    <w:rsid w:val="00027E0D"/>
    <w:rsid w:val="00030172"/>
    <w:rsid w:val="00030D29"/>
    <w:rsid w:val="00030F53"/>
    <w:rsid w:val="00033506"/>
    <w:rsid w:val="00036936"/>
    <w:rsid w:val="00042D32"/>
    <w:rsid w:val="00044054"/>
    <w:rsid w:val="000443BB"/>
    <w:rsid w:val="00045EF4"/>
    <w:rsid w:val="0005362C"/>
    <w:rsid w:val="00056C16"/>
    <w:rsid w:val="000611DB"/>
    <w:rsid w:val="00061D6E"/>
    <w:rsid w:val="0006220E"/>
    <w:rsid w:val="00062BDD"/>
    <w:rsid w:val="00062E1F"/>
    <w:rsid w:val="00066537"/>
    <w:rsid w:val="000667A6"/>
    <w:rsid w:val="00070E68"/>
    <w:rsid w:val="000728E4"/>
    <w:rsid w:val="0007386F"/>
    <w:rsid w:val="00073FC6"/>
    <w:rsid w:val="00075A82"/>
    <w:rsid w:val="000801C1"/>
    <w:rsid w:val="00081058"/>
    <w:rsid w:val="00082610"/>
    <w:rsid w:val="00083307"/>
    <w:rsid w:val="00085A58"/>
    <w:rsid w:val="000864CC"/>
    <w:rsid w:val="00087812"/>
    <w:rsid w:val="000921A8"/>
    <w:rsid w:val="000927DD"/>
    <w:rsid w:val="00095128"/>
    <w:rsid w:val="000A2039"/>
    <w:rsid w:val="000A2158"/>
    <w:rsid w:val="000A475B"/>
    <w:rsid w:val="000A5E17"/>
    <w:rsid w:val="000A6F79"/>
    <w:rsid w:val="000B1063"/>
    <w:rsid w:val="000B50C7"/>
    <w:rsid w:val="000B5C55"/>
    <w:rsid w:val="000C0683"/>
    <w:rsid w:val="000C06DE"/>
    <w:rsid w:val="000C146A"/>
    <w:rsid w:val="000C4C82"/>
    <w:rsid w:val="000C72C5"/>
    <w:rsid w:val="000D0B66"/>
    <w:rsid w:val="000D1844"/>
    <w:rsid w:val="000D1D47"/>
    <w:rsid w:val="000D6132"/>
    <w:rsid w:val="000D6EB0"/>
    <w:rsid w:val="000D7C52"/>
    <w:rsid w:val="000E02DF"/>
    <w:rsid w:val="000E1001"/>
    <w:rsid w:val="000E113F"/>
    <w:rsid w:val="000E4C79"/>
    <w:rsid w:val="000F212B"/>
    <w:rsid w:val="000F2B4A"/>
    <w:rsid w:val="000F3600"/>
    <w:rsid w:val="000F46BC"/>
    <w:rsid w:val="000F493E"/>
    <w:rsid w:val="00100103"/>
    <w:rsid w:val="00102BE2"/>
    <w:rsid w:val="00104664"/>
    <w:rsid w:val="00104BE9"/>
    <w:rsid w:val="0010519D"/>
    <w:rsid w:val="00113B53"/>
    <w:rsid w:val="00113E92"/>
    <w:rsid w:val="001159AA"/>
    <w:rsid w:val="00116BAA"/>
    <w:rsid w:val="001213C8"/>
    <w:rsid w:val="00124B8D"/>
    <w:rsid w:val="00126BED"/>
    <w:rsid w:val="001273F9"/>
    <w:rsid w:val="0013197E"/>
    <w:rsid w:val="00131C8D"/>
    <w:rsid w:val="00132F63"/>
    <w:rsid w:val="00137A6C"/>
    <w:rsid w:val="00143C87"/>
    <w:rsid w:val="0014408D"/>
    <w:rsid w:val="00145766"/>
    <w:rsid w:val="00151352"/>
    <w:rsid w:val="00152335"/>
    <w:rsid w:val="00152632"/>
    <w:rsid w:val="0015368F"/>
    <w:rsid w:val="00154481"/>
    <w:rsid w:val="001548CD"/>
    <w:rsid w:val="00157A56"/>
    <w:rsid w:val="00160299"/>
    <w:rsid w:val="001609E6"/>
    <w:rsid w:val="00161EB0"/>
    <w:rsid w:val="00164E1A"/>
    <w:rsid w:val="00165C43"/>
    <w:rsid w:val="00165D78"/>
    <w:rsid w:val="00166340"/>
    <w:rsid w:val="0016690A"/>
    <w:rsid w:val="00166948"/>
    <w:rsid w:val="00170E2A"/>
    <w:rsid w:val="00171F54"/>
    <w:rsid w:val="00175D7C"/>
    <w:rsid w:val="00176901"/>
    <w:rsid w:val="001817FD"/>
    <w:rsid w:val="001875ED"/>
    <w:rsid w:val="00190011"/>
    <w:rsid w:val="001961ED"/>
    <w:rsid w:val="00197902"/>
    <w:rsid w:val="001A475A"/>
    <w:rsid w:val="001A4FF7"/>
    <w:rsid w:val="001A589E"/>
    <w:rsid w:val="001A6F44"/>
    <w:rsid w:val="001A7647"/>
    <w:rsid w:val="001A7AE9"/>
    <w:rsid w:val="001B0314"/>
    <w:rsid w:val="001B72C5"/>
    <w:rsid w:val="001B7C45"/>
    <w:rsid w:val="001C4A76"/>
    <w:rsid w:val="001D5243"/>
    <w:rsid w:val="001D53E2"/>
    <w:rsid w:val="001D58C4"/>
    <w:rsid w:val="001E0B0B"/>
    <w:rsid w:val="001E251D"/>
    <w:rsid w:val="001E39BC"/>
    <w:rsid w:val="001F0064"/>
    <w:rsid w:val="001F05F7"/>
    <w:rsid w:val="001F079D"/>
    <w:rsid w:val="00205F99"/>
    <w:rsid w:val="00206FBF"/>
    <w:rsid w:val="002133ED"/>
    <w:rsid w:val="0021352E"/>
    <w:rsid w:val="00213919"/>
    <w:rsid w:val="00213FB3"/>
    <w:rsid w:val="002154B5"/>
    <w:rsid w:val="00216037"/>
    <w:rsid w:val="00216D03"/>
    <w:rsid w:val="00217553"/>
    <w:rsid w:val="0022318B"/>
    <w:rsid w:val="00223343"/>
    <w:rsid w:val="00224D32"/>
    <w:rsid w:val="00225F43"/>
    <w:rsid w:val="0022617A"/>
    <w:rsid w:val="00226D45"/>
    <w:rsid w:val="0023044E"/>
    <w:rsid w:val="0023047F"/>
    <w:rsid w:val="00230D5B"/>
    <w:rsid w:val="002328DB"/>
    <w:rsid w:val="00235064"/>
    <w:rsid w:val="00236712"/>
    <w:rsid w:val="00237158"/>
    <w:rsid w:val="00237572"/>
    <w:rsid w:val="00245D93"/>
    <w:rsid w:val="00250B48"/>
    <w:rsid w:val="00252936"/>
    <w:rsid w:val="0025325E"/>
    <w:rsid w:val="00254403"/>
    <w:rsid w:val="00257967"/>
    <w:rsid w:val="00257B18"/>
    <w:rsid w:val="00260BA5"/>
    <w:rsid w:val="00260ECE"/>
    <w:rsid w:val="00263DFC"/>
    <w:rsid w:val="0027114F"/>
    <w:rsid w:val="00272673"/>
    <w:rsid w:val="0027390A"/>
    <w:rsid w:val="002751CB"/>
    <w:rsid w:val="00275FBC"/>
    <w:rsid w:val="0027657B"/>
    <w:rsid w:val="00277F16"/>
    <w:rsid w:val="002823DD"/>
    <w:rsid w:val="00285397"/>
    <w:rsid w:val="002853B8"/>
    <w:rsid w:val="00285655"/>
    <w:rsid w:val="00291F07"/>
    <w:rsid w:val="00293F98"/>
    <w:rsid w:val="00294676"/>
    <w:rsid w:val="00295567"/>
    <w:rsid w:val="0029629D"/>
    <w:rsid w:val="002A2B08"/>
    <w:rsid w:val="002A2E00"/>
    <w:rsid w:val="002A4D91"/>
    <w:rsid w:val="002A6CDC"/>
    <w:rsid w:val="002A708E"/>
    <w:rsid w:val="002B0C0C"/>
    <w:rsid w:val="002B6409"/>
    <w:rsid w:val="002B797D"/>
    <w:rsid w:val="002C06E7"/>
    <w:rsid w:val="002C3BC3"/>
    <w:rsid w:val="002C3FCE"/>
    <w:rsid w:val="002C7D36"/>
    <w:rsid w:val="002D3D70"/>
    <w:rsid w:val="002D4433"/>
    <w:rsid w:val="002D68DB"/>
    <w:rsid w:val="002E0019"/>
    <w:rsid w:val="002E3C67"/>
    <w:rsid w:val="002F0059"/>
    <w:rsid w:val="002F72B0"/>
    <w:rsid w:val="002F7423"/>
    <w:rsid w:val="00302AC2"/>
    <w:rsid w:val="00305D8E"/>
    <w:rsid w:val="00306579"/>
    <w:rsid w:val="003101DC"/>
    <w:rsid w:val="00315FF5"/>
    <w:rsid w:val="0032501C"/>
    <w:rsid w:val="00325E3C"/>
    <w:rsid w:val="00326982"/>
    <w:rsid w:val="0033000C"/>
    <w:rsid w:val="003300AE"/>
    <w:rsid w:val="00332EC6"/>
    <w:rsid w:val="0033392A"/>
    <w:rsid w:val="00340C26"/>
    <w:rsid w:val="00350E10"/>
    <w:rsid w:val="00355FC6"/>
    <w:rsid w:val="00356176"/>
    <w:rsid w:val="003575EB"/>
    <w:rsid w:val="00357B52"/>
    <w:rsid w:val="003616DC"/>
    <w:rsid w:val="0036239E"/>
    <w:rsid w:val="00362DFE"/>
    <w:rsid w:val="0036407D"/>
    <w:rsid w:val="00365B86"/>
    <w:rsid w:val="003729C4"/>
    <w:rsid w:val="0037326C"/>
    <w:rsid w:val="003753D8"/>
    <w:rsid w:val="003770F3"/>
    <w:rsid w:val="003772E0"/>
    <w:rsid w:val="003807B0"/>
    <w:rsid w:val="00381D7F"/>
    <w:rsid w:val="003820FB"/>
    <w:rsid w:val="00383709"/>
    <w:rsid w:val="0038589C"/>
    <w:rsid w:val="00390865"/>
    <w:rsid w:val="00394645"/>
    <w:rsid w:val="00397839"/>
    <w:rsid w:val="00397AF9"/>
    <w:rsid w:val="003A0D57"/>
    <w:rsid w:val="003A5052"/>
    <w:rsid w:val="003A520D"/>
    <w:rsid w:val="003B0B40"/>
    <w:rsid w:val="003B3151"/>
    <w:rsid w:val="003B33A6"/>
    <w:rsid w:val="003B6207"/>
    <w:rsid w:val="003B7300"/>
    <w:rsid w:val="003C21CE"/>
    <w:rsid w:val="003C5DEB"/>
    <w:rsid w:val="003D39D9"/>
    <w:rsid w:val="003D6D83"/>
    <w:rsid w:val="003D7820"/>
    <w:rsid w:val="003E06BF"/>
    <w:rsid w:val="003E1D39"/>
    <w:rsid w:val="003E39F1"/>
    <w:rsid w:val="003E5032"/>
    <w:rsid w:val="003E55DA"/>
    <w:rsid w:val="003E5EA4"/>
    <w:rsid w:val="003E6170"/>
    <w:rsid w:val="003E73FF"/>
    <w:rsid w:val="003F09BE"/>
    <w:rsid w:val="003F1C23"/>
    <w:rsid w:val="003F35DB"/>
    <w:rsid w:val="003F3B62"/>
    <w:rsid w:val="003F7FFD"/>
    <w:rsid w:val="00400343"/>
    <w:rsid w:val="00401000"/>
    <w:rsid w:val="0040186E"/>
    <w:rsid w:val="00402DD1"/>
    <w:rsid w:val="00407474"/>
    <w:rsid w:val="004124A4"/>
    <w:rsid w:val="004128AC"/>
    <w:rsid w:val="00416A0C"/>
    <w:rsid w:val="0041720E"/>
    <w:rsid w:val="0041788F"/>
    <w:rsid w:val="00420DCB"/>
    <w:rsid w:val="00424AC7"/>
    <w:rsid w:val="004258A1"/>
    <w:rsid w:val="00425E97"/>
    <w:rsid w:val="00432398"/>
    <w:rsid w:val="00433DFC"/>
    <w:rsid w:val="00440452"/>
    <w:rsid w:val="0044194B"/>
    <w:rsid w:val="004420E5"/>
    <w:rsid w:val="004516F2"/>
    <w:rsid w:val="00455821"/>
    <w:rsid w:val="004566C2"/>
    <w:rsid w:val="0045721F"/>
    <w:rsid w:val="0046054B"/>
    <w:rsid w:val="0046102E"/>
    <w:rsid w:val="004638A9"/>
    <w:rsid w:val="0046499D"/>
    <w:rsid w:val="0046553D"/>
    <w:rsid w:val="00465747"/>
    <w:rsid w:val="004760D9"/>
    <w:rsid w:val="004819F7"/>
    <w:rsid w:val="0048492A"/>
    <w:rsid w:val="004852CC"/>
    <w:rsid w:val="00486EA3"/>
    <w:rsid w:val="00490A10"/>
    <w:rsid w:val="00492D32"/>
    <w:rsid w:val="004930C6"/>
    <w:rsid w:val="00495BF1"/>
    <w:rsid w:val="004A29B6"/>
    <w:rsid w:val="004A2FC5"/>
    <w:rsid w:val="004A452C"/>
    <w:rsid w:val="004A4A3D"/>
    <w:rsid w:val="004A5377"/>
    <w:rsid w:val="004B1810"/>
    <w:rsid w:val="004B20C5"/>
    <w:rsid w:val="004B29F3"/>
    <w:rsid w:val="004B2A0D"/>
    <w:rsid w:val="004B709F"/>
    <w:rsid w:val="004C0BE8"/>
    <w:rsid w:val="004C1155"/>
    <w:rsid w:val="004C6E40"/>
    <w:rsid w:val="004C7BBD"/>
    <w:rsid w:val="004D0AE2"/>
    <w:rsid w:val="004D17B0"/>
    <w:rsid w:val="004D53A9"/>
    <w:rsid w:val="004D55F6"/>
    <w:rsid w:val="004D681E"/>
    <w:rsid w:val="004D782B"/>
    <w:rsid w:val="004E4DEC"/>
    <w:rsid w:val="004E5F75"/>
    <w:rsid w:val="004E7FE8"/>
    <w:rsid w:val="004F2A71"/>
    <w:rsid w:val="004F2A9D"/>
    <w:rsid w:val="004F4D6F"/>
    <w:rsid w:val="004F7C65"/>
    <w:rsid w:val="0050201B"/>
    <w:rsid w:val="00502C52"/>
    <w:rsid w:val="00503C1F"/>
    <w:rsid w:val="00507BA8"/>
    <w:rsid w:val="00513E5E"/>
    <w:rsid w:val="005171EF"/>
    <w:rsid w:val="00520926"/>
    <w:rsid w:val="00524772"/>
    <w:rsid w:val="00525CFC"/>
    <w:rsid w:val="0053080E"/>
    <w:rsid w:val="00530D19"/>
    <w:rsid w:val="00531091"/>
    <w:rsid w:val="005315FE"/>
    <w:rsid w:val="00536B94"/>
    <w:rsid w:val="005373D0"/>
    <w:rsid w:val="00544AB8"/>
    <w:rsid w:val="00547EB8"/>
    <w:rsid w:val="005519AF"/>
    <w:rsid w:val="00551E31"/>
    <w:rsid w:val="00554459"/>
    <w:rsid w:val="00555F09"/>
    <w:rsid w:val="00561ED5"/>
    <w:rsid w:val="00562541"/>
    <w:rsid w:val="00562944"/>
    <w:rsid w:val="00563376"/>
    <w:rsid w:val="005643F4"/>
    <w:rsid w:val="005647A2"/>
    <w:rsid w:val="00564834"/>
    <w:rsid w:val="005669BC"/>
    <w:rsid w:val="0057669D"/>
    <w:rsid w:val="00577AB1"/>
    <w:rsid w:val="0058227D"/>
    <w:rsid w:val="005822B3"/>
    <w:rsid w:val="005828E7"/>
    <w:rsid w:val="0058578D"/>
    <w:rsid w:val="00587794"/>
    <w:rsid w:val="00595B10"/>
    <w:rsid w:val="00596AC7"/>
    <w:rsid w:val="0059732C"/>
    <w:rsid w:val="005975CE"/>
    <w:rsid w:val="005A01F3"/>
    <w:rsid w:val="005A12D4"/>
    <w:rsid w:val="005A1846"/>
    <w:rsid w:val="005A3473"/>
    <w:rsid w:val="005A6E02"/>
    <w:rsid w:val="005B1003"/>
    <w:rsid w:val="005C09ED"/>
    <w:rsid w:val="005C4CF0"/>
    <w:rsid w:val="005C656F"/>
    <w:rsid w:val="005C6C3F"/>
    <w:rsid w:val="005D042D"/>
    <w:rsid w:val="005D13DE"/>
    <w:rsid w:val="005D5957"/>
    <w:rsid w:val="005D7574"/>
    <w:rsid w:val="005E5201"/>
    <w:rsid w:val="005E5472"/>
    <w:rsid w:val="005E5751"/>
    <w:rsid w:val="005E66A4"/>
    <w:rsid w:val="005F0D1D"/>
    <w:rsid w:val="005F2756"/>
    <w:rsid w:val="005F32A2"/>
    <w:rsid w:val="005F779D"/>
    <w:rsid w:val="00607AE7"/>
    <w:rsid w:val="00610FD2"/>
    <w:rsid w:val="00611854"/>
    <w:rsid w:val="00617557"/>
    <w:rsid w:val="00620FC2"/>
    <w:rsid w:val="00622027"/>
    <w:rsid w:val="00622FB4"/>
    <w:rsid w:val="006279C8"/>
    <w:rsid w:val="006320D5"/>
    <w:rsid w:val="00632D69"/>
    <w:rsid w:val="006408C7"/>
    <w:rsid w:val="00642959"/>
    <w:rsid w:val="0064378B"/>
    <w:rsid w:val="0064750C"/>
    <w:rsid w:val="00652C75"/>
    <w:rsid w:val="00652F0A"/>
    <w:rsid w:val="00653471"/>
    <w:rsid w:val="00654457"/>
    <w:rsid w:val="0065579E"/>
    <w:rsid w:val="006565DF"/>
    <w:rsid w:val="00656EEE"/>
    <w:rsid w:val="0066722A"/>
    <w:rsid w:val="006673DA"/>
    <w:rsid w:val="00671F53"/>
    <w:rsid w:val="006720A8"/>
    <w:rsid w:val="006728A0"/>
    <w:rsid w:val="006742B5"/>
    <w:rsid w:val="00675E29"/>
    <w:rsid w:val="00676646"/>
    <w:rsid w:val="00676FDB"/>
    <w:rsid w:val="0067707A"/>
    <w:rsid w:val="00677390"/>
    <w:rsid w:val="00681F64"/>
    <w:rsid w:val="00685716"/>
    <w:rsid w:val="00686A2D"/>
    <w:rsid w:val="00686C6E"/>
    <w:rsid w:val="00690F8C"/>
    <w:rsid w:val="00692388"/>
    <w:rsid w:val="00693576"/>
    <w:rsid w:val="00695635"/>
    <w:rsid w:val="006A769C"/>
    <w:rsid w:val="006B0EFD"/>
    <w:rsid w:val="006B4D27"/>
    <w:rsid w:val="006C5A96"/>
    <w:rsid w:val="006D3816"/>
    <w:rsid w:val="006D62AC"/>
    <w:rsid w:val="006D780D"/>
    <w:rsid w:val="006E2D6A"/>
    <w:rsid w:val="006E6419"/>
    <w:rsid w:val="006E7DF7"/>
    <w:rsid w:val="006F0572"/>
    <w:rsid w:val="006F1FFA"/>
    <w:rsid w:val="006F2BE6"/>
    <w:rsid w:val="006F3746"/>
    <w:rsid w:val="006F5EA3"/>
    <w:rsid w:val="006F6E76"/>
    <w:rsid w:val="006F74AC"/>
    <w:rsid w:val="007020F1"/>
    <w:rsid w:val="0070665F"/>
    <w:rsid w:val="00707D5A"/>
    <w:rsid w:val="007103C4"/>
    <w:rsid w:val="00712867"/>
    <w:rsid w:val="00714913"/>
    <w:rsid w:val="00714F87"/>
    <w:rsid w:val="007158BB"/>
    <w:rsid w:val="00715C33"/>
    <w:rsid w:val="00720D94"/>
    <w:rsid w:val="00722462"/>
    <w:rsid w:val="007240EB"/>
    <w:rsid w:val="00725DAF"/>
    <w:rsid w:val="00731533"/>
    <w:rsid w:val="0074120A"/>
    <w:rsid w:val="007431FD"/>
    <w:rsid w:val="00743A61"/>
    <w:rsid w:val="007450D5"/>
    <w:rsid w:val="0075092C"/>
    <w:rsid w:val="0075221B"/>
    <w:rsid w:val="00755AB6"/>
    <w:rsid w:val="00755B5A"/>
    <w:rsid w:val="00756396"/>
    <w:rsid w:val="00762288"/>
    <w:rsid w:val="00772321"/>
    <w:rsid w:val="00772F71"/>
    <w:rsid w:val="0077320E"/>
    <w:rsid w:val="00773F80"/>
    <w:rsid w:val="00774C75"/>
    <w:rsid w:val="00775425"/>
    <w:rsid w:val="00777F3A"/>
    <w:rsid w:val="007839EC"/>
    <w:rsid w:val="007900E9"/>
    <w:rsid w:val="0079011D"/>
    <w:rsid w:val="00790BF0"/>
    <w:rsid w:val="00797994"/>
    <w:rsid w:val="007A5826"/>
    <w:rsid w:val="007B0589"/>
    <w:rsid w:val="007B1556"/>
    <w:rsid w:val="007B3B48"/>
    <w:rsid w:val="007B4812"/>
    <w:rsid w:val="007B5900"/>
    <w:rsid w:val="007B666C"/>
    <w:rsid w:val="007C185A"/>
    <w:rsid w:val="007D6614"/>
    <w:rsid w:val="007E22A4"/>
    <w:rsid w:val="007E3929"/>
    <w:rsid w:val="007E4FF0"/>
    <w:rsid w:val="007E6F7F"/>
    <w:rsid w:val="007F3178"/>
    <w:rsid w:val="007F4D72"/>
    <w:rsid w:val="007F6758"/>
    <w:rsid w:val="007F6CF8"/>
    <w:rsid w:val="0080669A"/>
    <w:rsid w:val="008102D6"/>
    <w:rsid w:val="008107EA"/>
    <w:rsid w:val="00810A82"/>
    <w:rsid w:val="00812A24"/>
    <w:rsid w:val="00813F3F"/>
    <w:rsid w:val="00821969"/>
    <w:rsid w:val="008243B3"/>
    <w:rsid w:val="008265AF"/>
    <w:rsid w:val="00827D22"/>
    <w:rsid w:val="0083649E"/>
    <w:rsid w:val="00836751"/>
    <w:rsid w:val="00836CEC"/>
    <w:rsid w:val="0083714B"/>
    <w:rsid w:val="008426F6"/>
    <w:rsid w:val="00844CC3"/>
    <w:rsid w:val="008455C4"/>
    <w:rsid w:val="008552DC"/>
    <w:rsid w:val="00855FDF"/>
    <w:rsid w:val="00856FEB"/>
    <w:rsid w:val="008604A8"/>
    <w:rsid w:val="00860F4B"/>
    <w:rsid w:val="00862607"/>
    <w:rsid w:val="00862E8F"/>
    <w:rsid w:val="00870171"/>
    <w:rsid w:val="00871E21"/>
    <w:rsid w:val="00875A01"/>
    <w:rsid w:val="00882CA6"/>
    <w:rsid w:val="00882DCD"/>
    <w:rsid w:val="0088476C"/>
    <w:rsid w:val="00884E57"/>
    <w:rsid w:val="008866FD"/>
    <w:rsid w:val="00892089"/>
    <w:rsid w:val="00895118"/>
    <w:rsid w:val="00895E96"/>
    <w:rsid w:val="00896943"/>
    <w:rsid w:val="008978DA"/>
    <w:rsid w:val="008A1F2C"/>
    <w:rsid w:val="008A3F94"/>
    <w:rsid w:val="008A4BB9"/>
    <w:rsid w:val="008B00E3"/>
    <w:rsid w:val="008B0633"/>
    <w:rsid w:val="008B1839"/>
    <w:rsid w:val="008B54AE"/>
    <w:rsid w:val="008B6D72"/>
    <w:rsid w:val="008C23B3"/>
    <w:rsid w:val="008C3994"/>
    <w:rsid w:val="008C3E31"/>
    <w:rsid w:val="008C639C"/>
    <w:rsid w:val="008D0E7B"/>
    <w:rsid w:val="008D2141"/>
    <w:rsid w:val="008E0262"/>
    <w:rsid w:val="008E0387"/>
    <w:rsid w:val="008E06F7"/>
    <w:rsid w:val="008E1199"/>
    <w:rsid w:val="008E2773"/>
    <w:rsid w:val="008E60DC"/>
    <w:rsid w:val="008E7795"/>
    <w:rsid w:val="008F08FC"/>
    <w:rsid w:val="008F297E"/>
    <w:rsid w:val="008F331E"/>
    <w:rsid w:val="008F5AE0"/>
    <w:rsid w:val="00900B7B"/>
    <w:rsid w:val="009056EA"/>
    <w:rsid w:val="00911DDC"/>
    <w:rsid w:val="009124B7"/>
    <w:rsid w:val="00917DA9"/>
    <w:rsid w:val="00920997"/>
    <w:rsid w:val="00921D99"/>
    <w:rsid w:val="00922BF0"/>
    <w:rsid w:val="00923C02"/>
    <w:rsid w:val="00926EAB"/>
    <w:rsid w:val="00927BCB"/>
    <w:rsid w:val="0094043D"/>
    <w:rsid w:val="00945940"/>
    <w:rsid w:val="00946C30"/>
    <w:rsid w:val="00947BC6"/>
    <w:rsid w:val="009513FC"/>
    <w:rsid w:val="00952580"/>
    <w:rsid w:val="00953332"/>
    <w:rsid w:val="00962A66"/>
    <w:rsid w:val="00967438"/>
    <w:rsid w:val="00970A19"/>
    <w:rsid w:val="00971E4F"/>
    <w:rsid w:val="009735C6"/>
    <w:rsid w:val="00980185"/>
    <w:rsid w:val="009858DA"/>
    <w:rsid w:val="00986054"/>
    <w:rsid w:val="009863C6"/>
    <w:rsid w:val="00994B1F"/>
    <w:rsid w:val="00996EDA"/>
    <w:rsid w:val="009A1C39"/>
    <w:rsid w:val="009A4FC1"/>
    <w:rsid w:val="009A56C8"/>
    <w:rsid w:val="009A71C2"/>
    <w:rsid w:val="009A78A3"/>
    <w:rsid w:val="009B2C61"/>
    <w:rsid w:val="009C150C"/>
    <w:rsid w:val="009C2637"/>
    <w:rsid w:val="009C4539"/>
    <w:rsid w:val="009D1E1E"/>
    <w:rsid w:val="009D479C"/>
    <w:rsid w:val="009D627B"/>
    <w:rsid w:val="009D637D"/>
    <w:rsid w:val="009E1582"/>
    <w:rsid w:val="009E579F"/>
    <w:rsid w:val="009F0AED"/>
    <w:rsid w:val="009F7AD7"/>
    <w:rsid w:val="00A010A8"/>
    <w:rsid w:val="00A03965"/>
    <w:rsid w:val="00A0557E"/>
    <w:rsid w:val="00A10C8C"/>
    <w:rsid w:val="00A12FF9"/>
    <w:rsid w:val="00A162ED"/>
    <w:rsid w:val="00A203F3"/>
    <w:rsid w:val="00A21E08"/>
    <w:rsid w:val="00A22473"/>
    <w:rsid w:val="00A24ED7"/>
    <w:rsid w:val="00A259BA"/>
    <w:rsid w:val="00A32442"/>
    <w:rsid w:val="00A37F9B"/>
    <w:rsid w:val="00A43176"/>
    <w:rsid w:val="00A4603F"/>
    <w:rsid w:val="00A4782B"/>
    <w:rsid w:val="00A50485"/>
    <w:rsid w:val="00A60583"/>
    <w:rsid w:val="00A6094A"/>
    <w:rsid w:val="00A60E41"/>
    <w:rsid w:val="00A6195D"/>
    <w:rsid w:val="00A646A2"/>
    <w:rsid w:val="00A723B0"/>
    <w:rsid w:val="00A7274A"/>
    <w:rsid w:val="00A73F28"/>
    <w:rsid w:val="00A7458D"/>
    <w:rsid w:val="00A75C7C"/>
    <w:rsid w:val="00A7735E"/>
    <w:rsid w:val="00A83C0C"/>
    <w:rsid w:val="00A924D5"/>
    <w:rsid w:val="00AA02B8"/>
    <w:rsid w:val="00AA05DC"/>
    <w:rsid w:val="00AA0BC4"/>
    <w:rsid w:val="00AA12C0"/>
    <w:rsid w:val="00AA41AB"/>
    <w:rsid w:val="00AB007E"/>
    <w:rsid w:val="00AB0F00"/>
    <w:rsid w:val="00AB133A"/>
    <w:rsid w:val="00AC17F0"/>
    <w:rsid w:val="00AC1D7E"/>
    <w:rsid w:val="00AD3D7A"/>
    <w:rsid w:val="00AD454F"/>
    <w:rsid w:val="00AD492F"/>
    <w:rsid w:val="00AD49A0"/>
    <w:rsid w:val="00AD5C64"/>
    <w:rsid w:val="00AD641B"/>
    <w:rsid w:val="00AD6A89"/>
    <w:rsid w:val="00AE0823"/>
    <w:rsid w:val="00AE3884"/>
    <w:rsid w:val="00AE4058"/>
    <w:rsid w:val="00AE55A8"/>
    <w:rsid w:val="00AE5B69"/>
    <w:rsid w:val="00AF24E6"/>
    <w:rsid w:val="00AF72A7"/>
    <w:rsid w:val="00B00478"/>
    <w:rsid w:val="00B0088B"/>
    <w:rsid w:val="00B02CA8"/>
    <w:rsid w:val="00B04130"/>
    <w:rsid w:val="00B04A3B"/>
    <w:rsid w:val="00B13B5A"/>
    <w:rsid w:val="00B259CB"/>
    <w:rsid w:val="00B302ED"/>
    <w:rsid w:val="00B3452C"/>
    <w:rsid w:val="00B354C1"/>
    <w:rsid w:val="00B4021E"/>
    <w:rsid w:val="00B41A3E"/>
    <w:rsid w:val="00B44E6B"/>
    <w:rsid w:val="00B47C46"/>
    <w:rsid w:val="00B50128"/>
    <w:rsid w:val="00B5099D"/>
    <w:rsid w:val="00B52789"/>
    <w:rsid w:val="00B550B4"/>
    <w:rsid w:val="00B55CB5"/>
    <w:rsid w:val="00B60D85"/>
    <w:rsid w:val="00B61442"/>
    <w:rsid w:val="00B64F16"/>
    <w:rsid w:val="00B6545F"/>
    <w:rsid w:val="00B65FD5"/>
    <w:rsid w:val="00B7040E"/>
    <w:rsid w:val="00B71940"/>
    <w:rsid w:val="00B73E8B"/>
    <w:rsid w:val="00B74922"/>
    <w:rsid w:val="00B8245E"/>
    <w:rsid w:val="00B82964"/>
    <w:rsid w:val="00B85306"/>
    <w:rsid w:val="00B85E9E"/>
    <w:rsid w:val="00B96E62"/>
    <w:rsid w:val="00BA2B02"/>
    <w:rsid w:val="00BA3FD8"/>
    <w:rsid w:val="00BA644B"/>
    <w:rsid w:val="00BA64D9"/>
    <w:rsid w:val="00BA6902"/>
    <w:rsid w:val="00BB315D"/>
    <w:rsid w:val="00BB33A5"/>
    <w:rsid w:val="00BB5559"/>
    <w:rsid w:val="00BB5D4B"/>
    <w:rsid w:val="00BB6BF5"/>
    <w:rsid w:val="00BB76B9"/>
    <w:rsid w:val="00BC72E4"/>
    <w:rsid w:val="00BD4A50"/>
    <w:rsid w:val="00BD52C7"/>
    <w:rsid w:val="00BE0B09"/>
    <w:rsid w:val="00BE2FCF"/>
    <w:rsid w:val="00BE68A2"/>
    <w:rsid w:val="00BF1D83"/>
    <w:rsid w:val="00BF267B"/>
    <w:rsid w:val="00BF6020"/>
    <w:rsid w:val="00C0497F"/>
    <w:rsid w:val="00C0532F"/>
    <w:rsid w:val="00C06EC1"/>
    <w:rsid w:val="00C1242A"/>
    <w:rsid w:val="00C130CE"/>
    <w:rsid w:val="00C2303A"/>
    <w:rsid w:val="00C23159"/>
    <w:rsid w:val="00C23B08"/>
    <w:rsid w:val="00C301EA"/>
    <w:rsid w:val="00C31F79"/>
    <w:rsid w:val="00C32B01"/>
    <w:rsid w:val="00C333C2"/>
    <w:rsid w:val="00C37821"/>
    <w:rsid w:val="00C4108D"/>
    <w:rsid w:val="00C44D60"/>
    <w:rsid w:val="00C53095"/>
    <w:rsid w:val="00C53E64"/>
    <w:rsid w:val="00C5502A"/>
    <w:rsid w:val="00C555EC"/>
    <w:rsid w:val="00C56259"/>
    <w:rsid w:val="00C60F6F"/>
    <w:rsid w:val="00C615E4"/>
    <w:rsid w:val="00C631A6"/>
    <w:rsid w:val="00C65738"/>
    <w:rsid w:val="00C6634E"/>
    <w:rsid w:val="00C70078"/>
    <w:rsid w:val="00C705E6"/>
    <w:rsid w:val="00C71204"/>
    <w:rsid w:val="00C7231C"/>
    <w:rsid w:val="00C818BE"/>
    <w:rsid w:val="00C82B71"/>
    <w:rsid w:val="00C84BCF"/>
    <w:rsid w:val="00C90021"/>
    <w:rsid w:val="00C9124F"/>
    <w:rsid w:val="00C961B2"/>
    <w:rsid w:val="00C97DFC"/>
    <w:rsid w:val="00CA0AAC"/>
    <w:rsid w:val="00CA0AEE"/>
    <w:rsid w:val="00CA1714"/>
    <w:rsid w:val="00CA3375"/>
    <w:rsid w:val="00CA3C18"/>
    <w:rsid w:val="00CA40B8"/>
    <w:rsid w:val="00CA4860"/>
    <w:rsid w:val="00CA6DC6"/>
    <w:rsid w:val="00CA7439"/>
    <w:rsid w:val="00CB476E"/>
    <w:rsid w:val="00CB5D52"/>
    <w:rsid w:val="00CB6B26"/>
    <w:rsid w:val="00CC11A3"/>
    <w:rsid w:val="00CC2BD2"/>
    <w:rsid w:val="00CD226C"/>
    <w:rsid w:val="00CD5115"/>
    <w:rsid w:val="00CD512F"/>
    <w:rsid w:val="00CD65EF"/>
    <w:rsid w:val="00CE3CCA"/>
    <w:rsid w:val="00CF00F3"/>
    <w:rsid w:val="00CF08C5"/>
    <w:rsid w:val="00CF21CA"/>
    <w:rsid w:val="00CF4199"/>
    <w:rsid w:val="00CF54E0"/>
    <w:rsid w:val="00CF5527"/>
    <w:rsid w:val="00D01A7A"/>
    <w:rsid w:val="00D04F75"/>
    <w:rsid w:val="00D107C6"/>
    <w:rsid w:val="00D15962"/>
    <w:rsid w:val="00D16F3F"/>
    <w:rsid w:val="00D21817"/>
    <w:rsid w:val="00D27B84"/>
    <w:rsid w:val="00D321C2"/>
    <w:rsid w:val="00D32447"/>
    <w:rsid w:val="00D35E04"/>
    <w:rsid w:val="00D41B4A"/>
    <w:rsid w:val="00D446EB"/>
    <w:rsid w:val="00D51C82"/>
    <w:rsid w:val="00D5304B"/>
    <w:rsid w:val="00D534E2"/>
    <w:rsid w:val="00D5581E"/>
    <w:rsid w:val="00D571AD"/>
    <w:rsid w:val="00D61137"/>
    <w:rsid w:val="00D61817"/>
    <w:rsid w:val="00D6622A"/>
    <w:rsid w:val="00D670CC"/>
    <w:rsid w:val="00D70693"/>
    <w:rsid w:val="00D719E2"/>
    <w:rsid w:val="00D73246"/>
    <w:rsid w:val="00D73F27"/>
    <w:rsid w:val="00D74A3B"/>
    <w:rsid w:val="00D74C6D"/>
    <w:rsid w:val="00D75C30"/>
    <w:rsid w:val="00D77317"/>
    <w:rsid w:val="00D83B12"/>
    <w:rsid w:val="00D8407E"/>
    <w:rsid w:val="00D843AB"/>
    <w:rsid w:val="00D851E2"/>
    <w:rsid w:val="00D858E9"/>
    <w:rsid w:val="00D908C1"/>
    <w:rsid w:val="00D90EDC"/>
    <w:rsid w:val="00D9120A"/>
    <w:rsid w:val="00D92CCC"/>
    <w:rsid w:val="00DA4DDA"/>
    <w:rsid w:val="00DA6BB9"/>
    <w:rsid w:val="00DB141B"/>
    <w:rsid w:val="00DB2717"/>
    <w:rsid w:val="00DB2CDD"/>
    <w:rsid w:val="00DB2E54"/>
    <w:rsid w:val="00DC707C"/>
    <w:rsid w:val="00DC7F47"/>
    <w:rsid w:val="00DD10B2"/>
    <w:rsid w:val="00DD3854"/>
    <w:rsid w:val="00DD4113"/>
    <w:rsid w:val="00DD7375"/>
    <w:rsid w:val="00DF0684"/>
    <w:rsid w:val="00DF2916"/>
    <w:rsid w:val="00DF4124"/>
    <w:rsid w:val="00DF6AF2"/>
    <w:rsid w:val="00E042C3"/>
    <w:rsid w:val="00E046E8"/>
    <w:rsid w:val="00E0673F"/>
    <w:rsid w:val="00E1183F"/>
    <w:rsid w:val="00E1538E"/>
    <w:rsid w:val="00E15FB9"/>
    <w:rsid w:val="00E176E1"/>
    <w:rsid w:val="00E22515"/>
    <w:rsid w:val="00E23E7C"/>
    <w:rsid w:val="00E2437D"/>
    <w:rsid w:val="00E246D2"/>
    <w:rsid w:val="00E24801"/>
    <w:rsid w:val="00E272DF"/>
    <w:rsid w:val="00E31691"/>
    <w:rsid w:val="00E355E9"/>
    <w:rsid w:val="00E40D16"/>
    <w:rsid w:val="00E428CE"/>
    <w:rsid w:val="00E432F6"/>
    <w:rsid w:val="00E448EC"/>
    <w:rsid w:val="00E457E3"/>
    <w:rsid w:val="00E50823"/>
    <w:rsid w:val="00E53ABA"/>
    <w:rsid w:val="00E60BE0"/>
    <w:rsid w:val="00E6411C"/>
    <w:rsid w:val="00E66907"/>
    <w:rsid w:val="00E71469"/>
    <w:rsid w:val="00E715FA"/>
    <w:rsid w:val="00E834BF"/>
    <w:rsid w:val="00E84B4B"/>
    <w:rsid w:val="00E86393"/>
    <w:rsid w:val="00E86DBA"/>
    <w:rsid w:val="00E92F03"/>
    <w:rsid w:val="00E95A02"/>
    <w:rsid w:val="00E95A70"/>
    <w:rsid w:val="00EA14BB"/>
    <w:rsid w:val="00EA2BC4"/>
    <w:rsid w:val="00EA4F6F"/>
    <w:rsid w:val="00EB2053"/>
    <w:rsid w:val="00EB227D"/>
    <w:rsid w:val="00EB3AB1"/>
    <w:rsid w:val="00EB3EDC"/>
    <w:rsid w:val="00EC155B"/>
    <w:rsid w:val="00EC1D69"/>
    <w:rsid w:val="00EC37A0"/>
    <w:rsid w:val="00ED2210"/>
    <w:rsid w:val="00ED28B0"/>
    <w:rsid w:val="00ED3BFC"/>
    <w:rsid w:val="00ED5E1A"/>
    <w:rsid w:val="00ED7776"/>
    <w:rsid w:val="00EE0B98"/>
    <w:rsid w:val="00EE1B02"/>
    <w:rsid w:val="00EE1B2A"/>
    <w:rsid w:val="00EE1D6F"/>
    <w:rsid w:val="00EE2C2A"/>
    <w:rsid w:val="00EE35B2"/>
    <w:rsid w:val="00EE3A15"/>
    <w:rsid w:val="00EE4EC7"/>
    <w:rsid w:val="00EE58B5"/>
    <w:rsid w:val="00EF0DF8"/>
    <w:rsid w:val="00EF1088"/>
    <w:rsid w:val="00EF34A1"/>
    <w:rsid w:val="00F02537"/>
    <w:rsid w:val="00F02C78"/>
    <w:rsid w:val="00F03103"/>
    <w:rsid w:val="00F0326F"/>
    <w:rsid w:val="00F05186"/>
    <w:rsid w:val="00F051ED"/>
    <w:rsid w:val="00F11645"/>
    <w:rsid w:val="00F14E56"/>
    <w:rsid w:val="00F168BD"/>
    <w:rsid w:val="00F3071F"/>
    <w:rsid w:val="00F33329"/>
    <w:rsid w:val="00F36FA0"/>
    <w:rsid w:val="00F370F6"/>
    <w:rsid w:val="00F409C8"/>
    <w:rsid w:val="00F42607"/>
    <w:rsid w:val="00F46199"/>
    <w:rsid w:val="00F46EC1"/>
    <w:rsid w:val="00F46FE1"/>
    <w:rsid w:val="00F518B5"/>
    <w:rsid w:val="00F61B55"/>
    <w:rsid w:val="00F62A5B"/>
    <w:rsid w:val="00F62D89"/>
    <w:rsid w:val="00F63108"/>
    <w:rsid w:val="00F674BE"/>
    <w:rsid w:val="00F70E63"/>
    <w:rsid w:val="00F7104F"/>
    <w:rsid w:val="00F71CCB"/>
    <w:rsid w:val="00F71DBF"/>
    <w:rsid w:val="00F72009"/>
    <w:rsid w:val="00F723D9"/>
    <w:rsid w:val="00F820A8"/>
    <w:rsid w:val="00F82D52"/>
    <w:rsid w:val="00F84798"/>
    <w:rsid w:val="00F86D46"/>
    <w:rsid w:val="00F90430"/>
    <w:rsid w:val="00F97908"/>
    <w:rsid w:val="00FA12E3"/>
    <w:rsid w:val="00FA132A"/>
    <w:rsid w:val="00FA1986"/>
    <w:rsid w:val="00FA19D3"/>
    <w:rsid w:val="00FA1A82"/>
    <w:rsid w:val="00FA321D"/>
    <w:rsid w:val="00FA62A7"/>
    <w:rsid w:val="00FB007A"/>
    <w:rsid w:val="00FB0A97"/>
    <w:rsid w:val="00FB2D42"/>
    <w:rsid w:val="00FB41F4"/>
    <w:rsid w:val="00FB59AD"/>
    <w:rsid w:val="00FB6A0D"/>
    <w:rsid w:val="00FC1451"/>
    <w:rsid w:val="00FC2870"/>
    <w:rsid w:val="00FC5944"/>
    <w:rsid w:val="00FC60D1"/>
    <w:rsid w:val="00FC638F"/>
    <w:rsid w:val="00FC6A6E"/>
    <w:rsid w:val="00FC6B8B"/>
    <w:rsid w:val="00FC7B7B"/>
    <w:rsid w:val="00FD08DA"/>
    <w:rsid w:val="00FD1604"/>
    <w:rsid w:val="00FD1D07"/>
    <w:rsid w:val="00FE53A9"/>
    <w:rsid w:val="00FE7F78"/>
    <w:rsid w:val="00FF1C1F"/>
    <w:rsid w:val="2CDF86C8"/>
    <w:rsid w:val="7F54CED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v:stroke weight=".25pt" dashstyle="dash"/>
    </o:shapedefaults>
    <o:shapelayout v:ext="edit">
      <o:idmap v:ext="edit" data="1"/>
    </o:shapelayout>
  </w:shapeDefaults>
  <w:decimalSymbol w:val=","/>
  <w:listSeparator w:val=";"/>
  <w14:docId w14:val="7128A658"/>
  <w15:docId w15:val="{46129F03-D0C2-4232-9B32-8DA73D1BFBD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Standard" w:default="1">
    <w:name w:val="Normal"/>
    <w:qFormat/>
    <w:rsid w:val="00D851E2"/>
    <w:pPr>
      <w:spacing w:after="120" w:line="276" w:lineRule="auto"/>
      <w:jc w:val="both"/>
    </w:pPr>
    <w:rPr>
      <w:rFonts w:ascii="Arial" w:hAnsi="Arial"/>
      <w:sz w:val="22"/>
    </w:rPr>
  </w:style>
  <w:style w:type="paragraph" w:styleId="berschrift1">
    <w:name w:val="heading 1"/>
    <w:basedOn w:val="Standard"/>
    <w:next w:val="Standard"/>
    <w:qFormat/>
    <w:pPr>
      <w:keepNext/>
      <w:spacing w:before="240" w:after="60"/>
      <w:outlineLvl w:val="0"/>
    </w:pPr>
    <w:rPr>
      <w:b/>
      <w:kern w:val="28"/>
      <w:sz w:val="28"/>
    </w:rPr>
  </w:style>
  <w:style w:type="paragraph" w:styleId="berschrift2">
    <w:name w:val="heading 2"/>
    <w:basedOn w:val="Standard"/>
    <w:next w:val="Standard"/>
    <w:qFormat/>
    <w:pPr>
      <w:keepNext/>
      <w:spacing w:before="240" w:after="60"/>
      <w:outlineLvl w:val="1"/>
    </w:pPr>
    <w:rPr>
      <w:b/>
    </w:rPr>
  </w:style>
  <w:style w:type="paragraph" w:styleId="berschrift3">
    <w:name w:val="heading 3"/>
    <w:basedOn w:val="Standard"/>
    <w:next w:val="Standard"/>
    <w:qFormat/>
    <w:pPr>
      <w:keepNext/>
      <w:spacing w:before="240" w:after="60"/>
      <w:outlineLvl w:val="2"/>
    </w:pPr>
    <w:rPr>
      <w:b/>
    </w:rPr>
  </w:style>
  <w:style w:type="paragraph" w:styleId="berschrift4">
    <w:name w:val="heading 4"/>
    <w:basedOn w:val="Standard"/>
    <w:next w:val="Standard"/>
    <w:qFormat/>
    <w:pPr>
      <w:keepNext/>
      <w:spacing w:after="60"/>
      <w:outlineLvl w:val="3"/>
    </w:pPr>
    <w:rPr>
      <w:b/>
    </w:rPr>
  </w:style>
  <w:style w:type="paragraph" w:styleId="berschrift5">
    <w:name w:val="heading 5"/>
    <w:basedOn w:val="Standard"/>
    <w:next w:val="Standard"/>
    <w:qFormat/>
    <w:pPr>
      <w:spacing w:before="240" w:after="60"/>
      <w:outlineLvl w:val="4"/>
    </w:pPr>
    <w:rPr>
      <w:b/>
    </w:rPr>
  </w:style>
  <w:style w:type="paragraph" w:styleId="berschrift6">
    <w:name w:val="heading 6"/>
    <w:basedOn w:val="Standard"/>
    <w:next w:val="Standard"/>
    <w:qFormat/>
    <w:pPr>
      <w:spacing w:before="240" w:after="60"/>
      <w:outlineLvl w:val="5"/>
    </w:pPr>
    <w:rPr>
      <w:b/>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paragraph" w:styleId="Funotentext">
    <w:name w:val="footnote text"/>
    <w:aliases w:val="Fußnotentext-Arial"/>
    <w:basedOn w:val="Standard"/>
    <w:semiHidden/>
    <w:pPr>
      <w:spacing w:after="40"/>
      <w:ind w:left="142" w:hanging="142"/>
    </w:pPr>
  </w:style>
  <w:style w:type="paragraph" w:styleId="Textkrper-Einzug2">
    <w:name w:val="Body Text Indent 2"/>
    <w:aliases w:val="Bibliography"/>
    <w:basedOn w:val="Standard"/>
    <w:pPr>
      <w:spacing w:after="240"/>
      <w:ind w:left="567" w:hanging="567"/>
    </w:pPr>
    <w:rPr>
      <w:snapToGrid w:val="0"/>
    </w:rPr>
  </w:style>
  <w:style w:type="paragraph" w:styleId="Beschriftung">
    <w:name w:val="caption"/>
    <w:basedOn w:val="Standard"/>
    <w:next w:val="Standard"/>
    <w:rsid w:val="00E84B4B"/>
    <w:pPr>
      <w:jc w:val="center"/>
    </w:pPr>
    <w:rPr>
      <w:b/>
      <w:sz w:val="18"/>
    </w:rPr>
  </w:style>
  <w:style w:type="paragraph" w:styleId="Dokumentstruktur">
    <w:name w:val="Document Map"/>
    <w:basedOn w:val="Standard"/>
    <w:semiHidden/>
    <w:pPr>
      <w:shd w:val="clear" w:color="auto" w:fill="000080"/>
    </w:pPr>
    <w:rPr>
      <w:rFonts w:ascii="Tahoma" w:hAnsi="Tahoma"/>
    </w:rPr>
  </w:style>
  <w:style w:type="paragraph" w:styleId="StandardGliederungsebene1" w:customStyle="1">
    <w:name w:val="Standard Gliederungsebene 1"/>
    <w:basedOn w:val="Standard"/>
    <w:next w:val="Standard"/>
    <w:pPr>
      <w:outlineLvl w:val="0"/>
    </w:pPr>
  </w:style>
  <w:style w:type="paragraph" w:styleId="Standard10pt" w:customStyle="1">
    <w:name w:val="Standard 10 pt"/>
    <w:aliases w:val="1.2 Zeilenabstand"/>
    <w:basedOn w:val="Standard"/>
    <w:link w:val="Standard10pt12ZeilenabstandChar"/>
    <w:pPr>
      <w:spacing w:line="288" w:lineRule="auto"/>
    </w:pPr>
  </w:style>
  <w:style w:type="paragraph" w:styleId="Kopfzeile">
    <w:name w:val="header"/>
    <w:basedOn w:val="Standard"/>
    <w:link w:val="KopfzeileZchn"/>
    <w:pPr>
      <w:tabs>
        <w:tab w:val="center" w:pos="4536"/>
        <w:tab w:val="right" w:pos="9072"/>
      </w:tabs>
    </w:pPr>
  </w:style>
  <w:style w:type="paragraph" w:styleId="StandardTafelanschrieb24pt" w:customStyle="1">
    <w:name w:val="Standard Tafelanschrieb 24 pt"/>
    <w:basedOn w:val="Standard"/>
    <w:pPr>
      <w:spacing w:line="288" w:lineRule="auto"/>
    </w:pPr>
    <w:rPr>
      <w:sz w:val="48"/>
    </w:rPr>
  </w:style>
  <w:style w:type="paragraph" w:styleId="Fuzeile">
    <w:name w:val="footer"/>
    <w:basedOn w:val="Standard"/>
    <w:pPr>
      <w:tabs>
        <w:tab w:val="center" w:pos="4536"/>
        <w:tab w:val="right" w:pos="9072"/>
      </w:tabs>
    </w:pPr>
  </w:style>
  <w:style w:type="paragraph" w:styleId="verborgenerTextROT" w:customStyle="1">
    <w:name w:val="verborgener Text ROT"/>
    <w:basedOn w:val="Standard10pt"/>
    <w:next w:val="Standard10pt"/>
    <w:link w:val="verborgenerTextROTChar"/>
    <w:rsid w:val="00B71940"/>
    <w:rPr>
      <w:vanish/>
      <w:color w:val="FF0000"/>
    </w:rPr>
  </w:style>
  <w:style w:type="paragraph" w:styleId="StandardTafelanschrieb17pt" w:customStyle="1">
    <w:name w:val="Standard Tafelanschrieb 17 pt"/>
    <w:basedOn w:val="Standard"/>
    <w:pPr>
      <w:spacing w:line="288" w:lineRule="auto"/>
    </w:pPr>
    <w:rPr>
      <w:sz w:val="34"/>
    </w:rPr>
  </w:style>
  <w:style w:type="paragraph" w:styleId="verborgenerTextROT14pt" w:customStyle="1">
    <w:name w:val="verborgener Text ROT 14pt"/>
    <w:basedOn w:val="verborgenerTextROT"/>
    <w:next w:val="Standard10pt"/>
    <w:rsid w:val="002B797D"/>
    <w:rPr>
      <w:sz w:val="28"/>
    </w:rPr>
  </w:style>
  <w:style w:type="paragraph" w:styleId="Textkrper2">
    <w:name w:val="Body Text 2"/>
    <w:basedOn w:val="Standard"/>
    <w:rsid w:val="00362DFE"/>
    <w:pPr>
      <w:spacing w:line="480" w:lineRule="auto"/>
    </w:pPr>
  </w:style>
  <w:style w:type="paragraph" w:styleId="Titel">
    <w:name w:val="Title"/>
    <w:basedOn w:val="Standard"/>
    <w:rsid w:val="00190011"/>
    <w:pPr>
      <w:pBdr>
        <w:top w:val="single" w:color="000066" w:sz="18" w:space="1"/>
        <w:left w:val="single" w:color="000066" w:sz="18" w:space="4"/>
        <w:bottom w:val="single" w:color="000066" w:sz="18" w:space="1"/>
        <w:right w:val="single" w:color="000066" w:sz="18" w:space="4"/>
      </w:pBdr>
      <w:shd w:val="clear" w:color="000066" w:fill="333399"/>
      <w:suppressAutoHyphens/>
      <w:jc w:val="center"/>
    </w:pPr>
    <w:rPr>
      <w:b/>
      <w:color w:val="FFFFFF" w:themeColor="background1"/>
      <w:sz w:val="56"/>
      <w14:shadow w14:blurRad="50800" w14:dist="38100" w14:dir="2700000" w14:sx="100000" w14:sy="100000" w14:kx="0" w14:ky="0" w14:algn="tl">
        <w14:srgbClr w14:val="000000">
          <w14:alpha w14:val="60000"/>
        </w14:srgbClr>
      </w14:shadow>
    </w:rPr>
  </w:style>
  <w:style w:type="table" w:styleId="Tabellengitternetz" w:customStyle="1">
    <w:name w:val="Tabellengitternetz"/>
    <w:basedOn w:val="NormaleTabelle"/>
    <w:rsid w:val="00920997"/>
    <w:pPr>
      <w:spacing w:line="360" w:lineRule="auto"/>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Standard10pt12ZeilenabstandChar" w:customStyle="1">
    <w:name w:val="Standard 10 pt;1.2 Zeilenabstand Char"/>
    <w:basedOn w:val="Absatz-Standardschriftart"/>
    <w:link w:val="Standard10pt"/>
    <w:rsid w:val="00FD1604"/>
    <w:rPr>
      <w:rFonts w:ascii="Arial" w:hAnsi="Arial"/>
      <w:lang w:val="de-DE" w:eastAsia="de-DE" w:bidi="ar-SA"/>
    </w:rPr>
  </w:style>
  <w:style w:type="character" w:styleId="verborgenerTextROTChar" w:customStyle="1">
    <w:name w:val="verborgener Text ROT Char"/>
    <w:basedOn w:val="Standard10pt12ZeilenabstandChar"/>
    <w:link w:val="verborgenerTextROT"/>
    <w:rsid w:val="00FD1604"/>
    <w:rPr>
      <w:rFonts w:ascii="Arial" w:hAnsi="Arial"/>
      <w:vanish/>
      <w:color w:val="FF0000"/>
      <w:lang w:val="de-DE" w:eastAsia="de-DE" w:bidi="ar-SA"/>
    </w:rPr>
  </w:style>
  <w:style w:type="character" w:styleId="KopfzeileZchn" w:customStyle="1">
    <w:name w:val="Kopfzeile Zchn"/>
    <w:basedOn w:val="Absatz-Standardschriftart"/>
    <w:link w:val="Kopfzeile"/>
    <w:rsid w:val="0080669A"/>
    <w:rPr>
      <w:rFonts w:ascii="Arial" w:hAnsi="Arial"/>
      <w:sz w:val="24"/>
    </w:rPr>
  </w:style>
  <w:style w:type="paragraph" w:styleId="Sprechblasentext">
    <w:name w:val="Balloon Text"/>
    <w:basedOn w:val="Standard"/>
    <w:link w:val="SprechblasentextZchn"/>
    <w:uiPriority w:val="99"/>
    <w:semiHidden/>
    <w:unhideWhenUsed/>
    <w:rsid w:val="0080669A"/>
    <w:rPr>
      <w:rFonts w:ascii="Tahoma" w:hAnsi="Tahoma" w:cs="Tahoma"/>
      <w:szCs w:val="16"/>
    </w:rPr>
  </w:style>
  <w:style w:type="character" w:styleId="SprechblasentextZchn" w:customStyle="1">
    <w:name w:val="Sprechblasentext Zchn"/>
    <w:basedOn w:val="Absatz-Standardschriftart"/>
    <w:link w:val="Sprechblasentext"/>
    <w:uiPriority w:val="99"/>
    <w:semiHidden/>
    <w:rsid w:val="0080669A"/>
    <w:rPr>
      <w:rFonts w:ascii="Tahoma" w:hAnsi="Tahoma" w:cs="Tahoma"/>
      <w:sz w:val="16"/>
      <w:szCs w:val="16"/>
    </w:rPr>
  </w:style>
  <w:style w:type="paragraph" w:styleId="Textkrper-Zeileneinzug">
    <w:name w:val="Body Text Indent"/>
    <w:basedOn w:val="Standard"/>
    <w:link w:val="Textkrper-ZeileneinzugZchn"/>
    <w:uiPriority w:val="99"/>
    <w:semiHidden/>
    <w:unhideWhenUsed/>
    <w:rsid w:val="0080669A"/>
    <w:pPr>
      <w:ind w:left="283"/>
    </w:pPr>
  </w:style>
  <w:style w:type="character" w:styleId="Textkrper-ZeileneinzugZchn" w:customStyle="1">
    <w:name w:val="Textkörper-Zeileneinzug Zchn"/>
    <w:basedOn w:val="Absatz-Standardschriftart"/>
    <w:link w:val="Textkrper-Zeileneinzug"/>
    <w:uiPriority w:val="99"/>
    <w:semiHidden/>
    <w:rsid w:val="0080669A"/>
    <w:rPr>
      <w:rFonts w:ascii="Arial" w:hAnsi="Arial"/>
      <w:sz w:val="24"/>
    </w:rPr>
  </w:style>
  <w:style w:type="paragraph" w:styleId="Listenabsatz">
    <w:name w:val="List Paragraph"/>
    <w:basedOn w:val="Standard"/>
    <w:uiPriority w:val="34"/>
    <w:qFormat/>
    <w:rsid w:val="001E0B0B"/>
    <w:pPr>
      <w:ind w:left="720"/>
      <w:contextualSpacing/>
    </w:pPr>
  </w:style>
  <w:style w:type="paragraph" w:styleId="Textkrper">
    <w:name w:val="Body Text"/>
    <w:basedOn w:val="Standard"/>
    <w:link w:val="TextkrperZchn"/>
    <w:unhideWhenUsed/>
    <w:rsid w:val="009513FC"/>
  </w:style>
  <w:style w:type="character" w:styleId="TextkrperZchn" w:customStyle="1">
    <w:name w:val="Textkörper Zchn"/>
    <w:basedOn w:val="Absatz-Standardschriftart"/>
    <w:link w:val="Textkrper"/>
    <w:rsid w:val="009513FC"/>
    <w:rPr>
      <w:rFonts w:ascii="Arial" w:hAnsi="Arial"/>
      <w:sz w:val="24"/>
    </w:rPr>
  </w:style>
  <w:style w:type="character" w:styleId="Zeilennummer">
    <w:name w:val="line number"/>
    <w:basedOn w:val="Absatz-Standardschriftart"/>
    <w:uiPriority w:val="99"/>
    <w:semiHidden/>
    <w:unhideWhenUsed/>
    <w:rsid w:val="008E0262"/>
  </w:style>
  <w:style w:type="character" w:styleId="Hyperlink">
    <w:name w:val="Hyperlink"/>
    <w:basedOn w:val="Absatz-Standardschriftart"/>
    <w:unhideWhenUsed/>
    <w:rsid w:val="007F6CF8"/>
    <w:rPr>
      <w:color w:val="0000FF"/>
      <w:u w:val="single"/>
    </w:rPr>
  </w:style>
  <w:style w:type="table" w:styleId="Tabellenraster">
    <w:name w:val="Table Grid"/>
    <w:basedOn w:val="NormaleTabelle"/>
    <w:uiPriority w:val="59"/>
    <w:rsid w:val="003F35D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numbering" w:styleId="Formatvorlage1" w:customStyle="1">
    <w:name w:val="Formatvorlage1"/>
    <w:uiPriority w:val="99"/>
    <w:rsid w:val="004B1810"/>
    <w:pPr>
      <w:numPr>
        <w:numId w:val="1"/>
      </w:numPr>
    </w:pPr>
  </w:style>
  <w:style w:type="character" w:styleId="12ZeilenabstandChar" w:customStyle="1">
    <w:name w:val="1.2 Zeilenabstand Char"/>
    <w:basedOn w:val="Absatz-Standardschriftart"/>
    <w:rsid w:val="00577AB1"/>
    <w:rPr>
      <w:rFonts w:ascii="Arial" w:hAnsi="Arial"/>
      <w:lang w:val="de-DE" w:eastAsia="de-DE" w:bidi="ar-SA"/>
    </w:rPr>
  </w:style>
  <w:style w:type="character" w:styleId="postbody" w:customStyle="1">
    <w:name w:val="postbody"/>
    <w:basedOn w:val="Absatz-Standardschriftart"/>
    <w:rsid w:val="00970A19"/>
  </w:style>
  <w:style w:type="paragraph" w:styleId="1Skript" w:customStyle="1">
    <w:name w:val="Ü1 Skript"/>
    <w:basedOn w:val="Standard"/>
    <w:link w:val="1SkriptZchn"/>
    <w:rsid w:val="00E84B4B"/>
    <w:pPr>
      <w:numPr>
        <w:numId w:val="2"/>
      </w:numPr>
      <w:pBdr>
        <w:top w:val="single" w:color="auto" w:sz="4" w:space="1"/>
        <w:left w:val="single" w:color="auto" w:sz="4" w:space="4"/>
        <w:bottom w:val="single" w:color="auto" w:sz="4" w:space="1"/>
        <w:right w:val="single" w:color="auto" w:sz="4" w:space="4"/>
      </w:pBdr>
      <w:shd w:val="clear" w:color="auto" w:fill="984806" w:themeFill="accent6" w:themeFillShade="80"/>
      <w:jc w:val="center"/>
    </w:pPr>
    <w:rPr>
      <w:b/>
      <w:smallCaps/>
      <w:color w:val="FFFFFF" w:themeColor="background1"/>
      <w:sz w:val="36"/>
      <w:szCs w:val="36"/>
    </w:rPr>
  </w:style>
  <w:style w:type="paragraph" w:styleId="2Skript" w:customStyle="1">
    <w:name w:val="Ü2 Skript"/>
    <w:basedOn w:val="Standard"/>
    <w:link w:val="2SkriptZchn"/>
    <w:rsid w:val="00015F33"/>
    <w:pPr>
      <w:numPr>
        <w:numId w:val="3"/>
      </w:numPr>
      <w:shd w:val="clear" w:color="auto" w:fill="984806" w:themeFill="accent6" w:themeFillShade="80"/>
      <w:ind w:left="357" w:hanging="357"/>
      <w:jc w:val="center"/>
    </w:pPr>
    <w:rPr>
      <w:b/>
      <w:color w:val="FFFFFF" w:themeColor="background1"/>
      <w:sz w:val="32"/>
      <w:szCs w:val="36"/>
    </w:rPr>
  </w:style>
  <w:style w:type="character" w:styleId="1SkriptZchn" w:customStyle="1">
    <w:name w:val="Ü1 Skript Zchn"/>
    <w:basedOn w:val="Absatz-Standardschriftart"/>
    <w:link w:val="1Skript"/>
    <w:rsid w:val="00E84B4B"/>
    <w:rPr>
      <w:rFonts w:ascii="Arial" w:hAnsi="Arial"/>
      <w:b/>
      <w:smallCaps/>
      <w:color w:val="FFFFFF" w:themeColor="background1"/>
      <w:sz w:val="36"/>
      <w:szCs w:val="36"/>
      <w:shd w:val="clear" w:color="auto" w:fill="984806" w:themeFill="accent6" w:themeFillShade="80"/>
    </w:rPr>
  </w:style>
  <w:style w:type="paragraph" w:styleId="Verzeichnis2">
    <w:name w:val="toc 2"/>
    <w:basedOn w:val="Standard"/>
    <w:next w:val="Standard"/>
    <w:autoRedefine/>
    <w:uiPriority w:val="39"/>
    <w:unhideWhenUsed/>
    <w:rsid w:val="004E4DEC"/>
    <w:pPr>
      <w:shd w:val="clear" w:color="auto" w:fill="FDE9D9" w:themeFill="accent6" w:themeFillTint="33"/>
      <w:tabs>
        <w:tab w:val="left" w:pos="660"/>
        <w:tab w:val="right" w:leader="dot" w:pos="9913"/>
      </w:tabs>
      <w:spacing w:after="100"/>
      <w:ind w:left="200"/>
    </w:pPr>
  </w:style>
  <w:style w:type="character" w:styleId="2SkriptZchn" w:customStyle="1">
    <w:name w:val="Ü2 Skript Zchn"/>
    <w:basedOn w:val="Absatz-Standardschriftart"/>
    <w:link w:val="2Skript"/>
    <w:rsid w:val="00015F33"/>
    <w:rPr>
      <w:rFonts w:ascii="Arial" w:hAnsi="Arial"/>
      <w:b/>
      <w:color w:val="FFFFFF" w:themeColor="background1"/>
      <w:sz w:val="32"/>
      <w:szCs w:val="36"/>
      <w:shd w:val="clear" w:color="auto" w:fill="984806" w:themeFill="accent6" w:themeFillShade="80"/>
    </w:rPr>
  </w:style>
  <w:style w:type="paragraph" w:styleId="Verzeichnis1">
    <w:name w:val="toc 1"/>
    <w:basedOn w:val="Standard"/>
    <w:next w:val="Standard"/>
    <w:autoRedefine/>
    <w:uiPriority w:val="39"/>
    <w:unhideWhenUsed/>
    <w:rsid w:val="004E4DEC"/>
    <w:pPr>
      <w:shd w:val="clear" w:color="auto" w:fill="FBD4B4" w:themeFill="accent6" w:themeFillTint="66"/>
      <w:tabs>
        <w:tab w:val="left" w:pos="440"/>
        <w:tab w:val="right" w:leader="dot" w:pos="9913"/>
      </w:tabs>
      <w:spacing w:after="100"/>
    </w:pPr>
  </w:style>
  <w:style w:type="character" w:styleId="Platzhaltertext">
    <w:name w:val="Placeholder Text"/>
    <w:basedOn w:val="Absatz-Standardschriftart"/>
    <w:uiPriority w:val="99"/>
    <w:semiHidden/>
    <w:rsid w:val="00D35E04"/>
    <w:rPr>
      <w:color w:val="808080"/>
    </w:rPr>
  </w:style>
  <w:style w:type="paragraph" w:styleId="Stfarbig" w:customStyle="1">
    <w:name w:val="St farbig"/>
    <w:basedOn w:val="Standard"/>
    <w:link w:val="StfarbigZchn"/>
    <w:rsid w:val="00D35E04"/>
    <w:rPr>
      <w:b/>
      <w:shd w:val="clear" w:color="auto" w:fill="F79646" w:themeFill="accent6"/>
    </w:rPr>
  </w:style>
  <w:style w:type="paragraph" w:styleId="Stfarb" w:customStyle="1">
    <w:name w:val="St farb"/>
    <w:basedOn w:val="Stfarbig"/>
    <w:link w:val="StfarbZchn"/>
    <w:rsid w:val="0041720E"/>
    <w:rPr>
      <w:shd w:val="clear" w:color="auto" w:fill="FABF8F" w:themeFill="accent6" w:themeFillTint="99"/>
    </w:rPr>
  </w:style>
  <w:style w:type="character" w:styleId="StfarbigZchn" w:customStyle="1">
    <w:name w:val="St farbig Zchn"/>
    <w:basedOn w:val="Absatz-Standardschriftart"/>
    <w:link w:val="Stfarbig"/>
    <w:rsid w:val="00D35E04"/>
    <w:rPr>
      <w:rFonts w:ascii="Helvetica" w:hAnsi="Helvetica"/>
      <w:b/>
    </w:rPr>
  </w:style>
  <w:style w:type="character" w:styleId="StfarbZchn" w:customStyle="1">
    <w:name w:val="St farb Zchn"/>
    <w:basedOn w:val="StfarbigZchn"/>
    <w:link w:val="Stfarb"/>
    <w:rsid w:val="0041720E"/>
    <w:rPr>
      <w:rFonts w:ascii="Helvetica" w:hAnsi="Helvetica"/>
      <w:b/>
    </w:rPr>
  </w:style>
  <w:style w:type="paragraph" w:styleId="berschrift" w:customStyle="1">
    <w:name w:val="Überschrift"/>
    <w:basedOn w:val="2Skript"/>
    <w:link w:val="berschriftZchn"/>
    <w:qFormat/>
    <w:rsid w:val="00D851E2"/>
    <w:pPr>
      <w:numPr>
        <w:numId w:val="0"/>
      </w:numPr>
    </w:pPr>
    <w:rPr>
      <w:sz w:val="28"/>
    </w:rPr>
  </w:style>
  <w:style w:type="character" w:styleId="berschriftZchn" w:customStyle="1">
    <w:name w:val="Überschrift Zchn"/>
    <w:basedOn w:val="2SkriptZchn"/>
    <w:link w:val="berschrift"/>
    <w:rsid w:val="00D851E2"/>
    <w:rPr>
      <w:rFonts w:ascii="Arial" w:hAnsi="Arial"/>
      <w:b/>
      <w:color w:val="FFFFFF" w:themeColor="background1"/>
      <w:sz w:val="28"/>
      <w:szCs w:val="36"/>
      <w:shd w:val="clear" w:color="auto" w:fill="984806" w:themeFill="accent6" w:themeFillShade="80"/>
    </w:rPr>
  </w:style>
  <w:style w:type="paragraph" w:styleId="Textkrper3">
    <w:name w:val="Body Text 3"/>
    <w:basedOn w:val="Standard"/>
    <w:link w:val="Textkrper3Zchn"/>
    <w:uiPriority w:val="99"/>
    <w:semiHidden/>
    <w:unhideWhenUsed/>
    <w:rsid w:val="00325E3C"/>
    <w:rPr>
      <w:sz w:val="16"/>
      <w:szCs w:val="16"/>
    </w:rPr>
  </w:style>
  <w:style w:type="character" w:styleId="Textkrper3Zchn" w:customStyle="1">
    <w:name w:val="Textkörper 3 Zchn"/>
    <w:basedOn w:val="Absatz-Standardschriftart"/>
    <w:link w:val="Textkrper3"/>
    <w:uiPriority w:val="99"/>
    <w:semiHidden/>
    <w:rsid w:val="00325E3C"/>
    <w:rPr>
      <w:rFonts w:ascii="Helvetica" w:hAnsi="Helvetica"/>
      <w:sz w:val="16"/>
      <w:szCs w:val="16"/>
    </w:rPr>
  </w:style>
  <w:style w:type="character" w:styleId="Funotenzeichen">
    <w:name w:val="footnote reference"/>
    <w:basedOn w:val="Absatz-Standardschriftart"/>
    <w:semiHidden/>
    <w:rsid w:val="008A4BB9"/>
    <w:rPr>
      <w:vertAlign w:val="superscript"/>
    </w:rPr>
  </w:style>
  <w:style w:type="paragraph" w:styleId="Tabellenschrift" w:customStyle="1">
    <w:name w:val="Tabellenschrift"/>
    <w:basedOn w:val="Standard"/>
    <w:rsid w:val="00E31691"/>
    <w:pPr>
      <w:spacing w:after="0"/>
      <w:jc w:val="left"/>
    </w:pPr>
  </w:style>
  <w:style w:type="character" w:styleId="Flietext5" w:customStyle="1">
    <w:name w:val="Fließtext (5)_"/>
    <w:basedOn w:val="Absatz-Standardschriftart"/>
    <w:link w:val="Flietext50"/>
    <w:rsid w:val="005A12D4"/>
    <w:rPr>
      <w:rFonts w:ascii="Calibri" w:hAnsi="Calibri" w:eastAsia="Calibri" w:cs="Calibri"/>
      <w:sz w:val="14"/>
      <w:szCs w:val="14"/>
      <w:shd w:val="clear" w:color="auto" w:fill="FFFFFF"/>
    </w:rPr>
  </w:style>
  <w:style w:type="character" w:styleId="Flietext11" w:customStyle="1">
    <w:name w:val="Fließtext (11)_"/>
    <w:basedOn w:val="Absatz-Standardschriftart"/>
    <w:link w:val="Flietext110"/>
    <w:rsid w:val="005A12D4"/>
    <w:rPr>
      <w:rFonts w:ascii="Impact" w:hAnsi="Impact" w:eastAsia="Impact" w:cs="Impact"/>
      <w:sz w:val="13"/>
      <w:szCs w:val="13"/>
      <w:shd w:val="clear" w:color="auto" w:fill="FFFFFF"/>
    </w:rPr>
  </w:style>
  <w:style w:type="paragraph" w:styleId="Flietext50" w:customStyle="1">
    <w:name w:val="Fließtext (5)"/>
    <w:basedOn w:val="Standard"/>
    <w:link w:val="Flietext5"/>
    <w:rsid w:val="005A12D4"/>
    <w:pPr>
      <w:shd w:val="clear" w:color="auto" w:fill="FFFFFF"/>
      <w:spacing w:after="0" w:line="0" w:lineRule="atLeast"/>
      <w:jc w:val="left"/>
    </w:pPr>
    <w:rPr>
      <w:rFonts w:eastAsia="Calibri" w:cs="Calibri"/>
      <w:sz w:val="14"/>
      <w:szCs w:val="14"/>
    </w:rPr>
  </w:style>
  <w:style w:type="paragraph" w:styleId="Flietext110" w:customStyle="1">
    <w:name w:val="Fließtext (11)"/>
    <w:basedOn w:val="Standard"/>
    <w:link w:val="Flietext11"/>
    <w:rsid w:val="005A12D4"/>
    <w:pPr>
      <w:shd w:val="clear" w:color="auto" w:fill="FFFFFF"/>
      <w:spacing w:after="0" w:line="0" w:lineRule="atLeast"/>
      <w:jc w:val="left"/>
    </w:pPr>
    <w:rPr>
      <w:rFonts w:ascii="Impact" w:hAnsi="Impact" w:eastAsia="Impact" w:cs="Impact"/>
      <w:sz w:val="13"/>
      <w:szCs w:val="13"/>
    </w:rPr>
  </w:style>
  <w:style w:type="paragraph" w:styleId="StandardWeb">
    <w:name w:val="Normal (Web)"/>
    <w:basedOn w:val="Standard"/>
    <w:uiPriority w:val="99"/>
    <w:unhideWhenUsed/>
    <w:rsid w:val="000F3600"/>
    <w:pPr>
      <w:spacing w:before="100" w:beforeAutospacing="1" w:after="100" w:afterAutospacing="1" w:line="240" w:lineRule="auto"/>
      <w:jc w:val="left"/>
    </w:pPr>
    <w:rPr>
      <w:rFonts w:ascii="Times New Roman" w:hAnsi="Times New Roman" w:eastAsiaTheme="minorEastAsia"/>
      <w:sz w:val="24"/>
      <w:szCs w:val="24"/>
    </w:rPr>
  </w:style>
  <w:style w:type="character" w:styleId="Fett">
    <w:name w:val="Strong"/>
    <w:basedOn w:val="Absatz-Standardschriftart"/>
    <w:uiPriority w:val="22"/>
    <w:qFormat/>
    <w:rsid w:val="001602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735302">
      <w:bodyDiv w:val="1"/>
      <w:marLeft w:val="0"/>
      <w:marRight w:val="0"/>
      <w:marTop w:val="0"/>
      <w:marBottom w:val="0"/>
      <w:divBdr>
        <w:top w:val="none" w:sz="0" w:space="0" w:color="auto"/>
        <w:left w:val="none" w:sz="0" w:space="0" w:color="auto"/>
        <w:bottom w:val="none" w:sz="0" w:space="0" w:color="auto"/>
        <w:right w:val="none" w:sz="0" w:space="0" w:color="auto"/>
      </w:divBdr>
      <w:divsChild>
        <w:div w:id="1007446758">
          <w:marLeft w:val="0"/>
          <w:marRight w:val="0"/>
          <w:marTop w:val="0"/>
          <w:marBottom w:val="0"/>
          <w:divBdr>
            <w:top w:val="none" w:sz="0" w:space="0" w:color="auto"/>
            <w:left w:val="none" w:sz="0" w:space="0" w:color="auto"/>
            <w:bottom w:val="none" w:sz="0" w:space="0" w:color="auto"/>
            <w:right w:val="none" w:sz="0" w:space="0" w:color="auto"/>
          </w:divBdr>
        </w:div>
      </w:divsChild>
    </w:div>
    <w:div w:id="419564016">
      <w:bodyDiv w:val="1"/>
      <w:marLeft w:val="0"/>
      <w:marRight w:val="0"/>
      <w:marTop w:val="0"/>
      <w:marBottom w:val="0"/>
      <w:divBdr>
        <w:top w:val="none" w:sz="0" w:space="0" w:color="auto"/>
        <w:left w:val="none" w:sz="0" w:space="0" w:color="auto"/>
        <w:bottom w:val="none" w:sz="0" w:space="0" w:color="auto"/>
        <w:right w:val="none" w:sz="0" w:space="0" w:color="auto"/>
      </w:divBdr>
      <w:divsChild>
        <w:div w:id="940068370">
          <w:marLeft w:val="0"/>
          <w:marRight w:val="0"/>
          <w:marTop w:val="0"/>
          <w:marBottom w:val="0"/>
          <w:divBdr>
            <w:top w:val="none" w:sz="0" w:space="0" w:color="auto"/>
            <w:left w:val="none" w:sz="0" w:space="0" w:color="auto"/>
            <w:bottom w:val="none" w:sz="0" w:space="0" w:color="auto"/>
            <w:right w:val="none" w:sz="0" w:space="0" w:color="auto"/>
          </w:divBdr>
        </w:div>
      </w:divsChild>
    </w:div>
    <w:div w:id="434794159">
      <w:bodyDiv w:val="1"/>
      <w:marLeft w:val="0"/>
      <w:marRight w:val="0"/>
      <w:marTop w:val="0"/>
      <w:marBottom w:val="0"/>
      <w:divBdr>
        <w:top w:val="none" w:sz="0" w:space="0" w:color="auto"/>
        <w:left w:val="none" w:sz="0" w:space="0" w:color="auto"/>
        <w:bottom w:val="none" w:sz="0" w:space="0" w:color="auto"/>
        <w:right w:val="none" w:sz="0" w:space="0" w:color="auto"/>
      </w:divBdr>
      <w:divsChild>
        <w:div w:id="690843612">
          <w:marLeft w:val="0"/>
          <w:marRight w:val="0"/>
          <w:marTop w:val="0"/>
          <w:marBottom w:val="0"/>
          <w:divBdr>
            <w:top w:val="none" w:sz="0" w:space="0" w:color="auto"/>
            <w:left w:val="none" w:sz="0" w:space="0" w:color="auto"/>
            <w:bottom w:val="none" w:sz="0" w:space="0" w:color="auto"/>
            <w:right w:val="none" w:sz="0" w:space="0" w:color="auto"/>
          </w:divBdr>
        </w:div>
        <w:div w:id="2022509780">
          <w:marLeft w:val="0"/>
          <w:marRight w:val="0"/>
          <w:marTop w:val="0"/>
          <w:marBottom w:val="0"/>
          <w:divBdr>
            <w:top w:val="none" w:sz="0" w:space="0" w:color="auto"/>
            <w:left w:val="none" w:sz="0" w:space="0" w:color="auto"/>
            <w:bottom w:val="none" w:sz="0" w:space="0" w:color="auto"/>
            <w:right w:val="none" w:sz="0" w:space="0" w:color="auto"/>
          </w:divBdr>
        </w:div>
      </w:divsChild>
    </w:div>
    <w:div w:id="621574924">
      <w:bodyDiv w:val="1"/>
      <w:marLeft w:val="0"/>
      <w:marRight w:val="0"/>
      <w:marTop w:val="0"/>
      <w:marBottom w:val="0"/>
      <w:divBdr>
        <w:top w:val="none" w:sz="0" w:space="0" w:color="auto"/>
        <w:left w:val="none" w:sz="0" w:space="0" w:color="auto"/>
        <w:bottom w:val="none" w:sz="0" w:space="0" w:color="auto"/>
        <w:right w:val="none" w:sz="0" w:space="0" w:color="auto"/>
      </w:divBdr>
    </w:div>
    <w:div w:id="753284700">
      <w:bodyDiv w:val="1"/>
      <w:marLeft w:val="0"/>
      <w:marRight w:val="0"/>
      <w:marTop w:val="0"/>
      <w:marBottom w:val="0"/>
      <w:divBdr>
        <w:top w:val="none" w:sz="0" w:space="0" w:color="auto"/>
        <w:left w:val="none" w:sz="0" w:space="0" w:color="auto"/>
        <w:bottom w:val="none" w:sz="0" w:space="0" w:color="auto"/>
        <w:right w:val="none" w:sz="0" w:space="0" w:color="auto"/>
      </w:divBdr>
    </w:div>
    <w:div w:id="1018314131">
      <w:bodyDiv w:val="1"/>
      <w:marLeft w:val="0"/>
      <w:marRight w:val="0"/>
      <w:marTop w:val="0"/>
      <w:marBottom w:val="0"/>
      <w:divBdr>
        <w:top w:val="none" w:sz="0" w:space="0" w:color="auto"/>
        <w:left w:val="none" w:sz="0" w:space="0" w:color="auto"/>
        <w:bottom w:val="none" w:sz="0" w:space="0" w:color="auto"/>
        <w:right w:val="none" w:sz="0" w:space="0" w:color="auto"/>
      </w:divBdr>
      <w:divsChild>
        <w:div w:id="2126579110">
          <w:marLeft w:val="0"/>
          <w:marRight w:val="0"/>
          <w:marTop w:val="0"/>
          <w:marBottom w:val="0"/>
          <w:divBdr>
            <w:top w:val="none" w:sz="0" w:space="0" w:color="auto"/>
            <w:left w:val="none" w:sz="0" w:space="0" w:color="auto"/>
            <w:bottom w:val="none" w:sz="0" w:space="0" w:color="auto"/>
            <w:right w:val="none" w:sz="0" w:space="0" w:color="auto"/>
          </w:divBdr>
        </w:div>
        <w:div w:id="925072652">
          <w:marLeft w:val="0"/>
          <w:marRight w:val="0"/>
          <w:marTop w:val="0"/>
          <w:marBottom w:val="0"/>
          <w:divBdr>
            <w:top w:val="none" w:sz="0" w:space="0" w:color="auto"/>
            <w:left w:val="none" w:sz="0" w:space="0" w:color="auto"/>
            <w:bottom w:val="none" w:sz="0" w:space="0" w:color="auto"/>
            <w:right w:val="none" w:sz="0" w:space="0" w:color="auto"/>
          </w:divBdr>
        </w:div>
        <w:div w:id="1932740641">
          <w:marLeft w:val="0"/>
          <w:marRight w:val="0"/>
          <w:marTop w:val="0"/>
          <w:marBottom w:val="0"/>
          <w:divBdr>
            <w:top w:val="none" w:sz="0" w:space="0" w:color="auto"/>
            <w:left w:val="none" w:sz="0" w:space="0" w:color="auto"/>
            <w:bottom w:val="none" w:sz="0" w:space="0" w:color="auto"/>
            <w:right w:val="none" w:sz="0" w:space="0" w:color="auto"/>
          </w:divBdr>
        </w:div>
      </w:divsChild>
    </w:div>
    <w:div w:id="1035816740">
      <w:bodyDiv w:val="1"/>
      <w:marLeft w:val="0"/>
      <w:marRight w:val="0"/>
      <w:marTop w:val="0"/>
      <w:marBottom w:val="0"/>
      <w:divBdr>
        <w:top w:val="none" w:sz="0" w:space="0" w:color="auto"/>
        <w:left w:val="none" w:sz="0" w:space="0" w:color="auto"/>
        <w:bottom w:val="none" w:sz="0" w:space="0" w:color="auto"/>
        <w:right w:val="none" w:sz="0" w:space="0" w:color="auto"/>
      </w:divBdr>
    </w:div>
    <w:div w:id="1361472973">
      <w:bodyDiv w:val="1"/>
      <w:marLeft w:val="0"/>
      <w:marRight w:val="0"/>
      <w:marTop w:val="0"/>
      <w:marBottom w:val="0"/>
      <w:divBdr>
        <w:top w:val="none" w:sz="0" w:space="0" w:color="auto"/>
        <w:left w:val="none" w:sz="0" w:space="0" w:color="auto"/>
        <w:bottom w:val="none" w:sz="0" w:space="0" w:color="auto"/>
        <w:right w:val="none" w:sz="0" w:space="0" w:color="auto"/>
      </w:divBdr>
      <w:divsChild>
        <w:div w:id="958217632">
          <w:marLeft w:val="0"/>
          <w:marRight w:val="0"/>
          <w:marTop w:val="0"/>
          <w:marBottom w:val="0"/>
          <w:divBdr>
            <w:top w:val="none" w:sz="0" w:space="0" w:color="auto"/>
            <w:left w:val="none" w:sz="0" w:space="0" w:color="auto"/>
            <w:bottom w:val="none" w:sz="0" w:space="0" w:color="auto"/>
            <w:right w:val="none" w:sz="0" w:space="0" w:color="auto"/>
          </w:divBdr>
        </w:div>
        <w:div w:id="925724285">
          <w:marLeft w:val="0"/>
          <w:marRight w:val="0"/>
          <w:marTop w:val="0"/>
          <w:marBottom w:val="0"/>
          <w:divBdr>
            <w:top w:val="none" w:sz="0" w:space="0" w:color="auto"/>
            <w:left w:val="none" w:sz="0" w:space="0" w:color="auto"/>
            <w:bottom w:val="none" w:sz="0" w:space="0" w:color="auto"/>
            <w:right w:val="none" w:sz="0" w:space="0" w:color="auto"/>
          </w:divBdr>
          <w:divsChild>
            <w:div w:id="1511330385">
              <w:marLeft w:val="0"/>
              <w:marRight w:val="0"/>
              <w:marTop w:val="0"/>
              <w:marBottom w:val="0"/>
              <w:divBdr>
                <w:top w:val="none" w:sz="0" w:space="0" w:color="auto"/>
                <w:left w:val="none" w:sz="0" w:space="0" w:color="auto"/>
                <w:bottom w:val="none" w:sz="0" w:space="0" w:color="auto"/>
                <w:right w:val="none" w:sz="0" w:space="0" w:color="auto"/>
              </w:divBdr>
              <w:divsChild>
                <w:div w:id="981665268">
                  <w:marLeft w:val="0"/>
                  <w:marRight w:val="0"/>
                  <w:marTop w:val="0"/>
                  <w:marBottom w:val="0"/>
                  <w:divBdr>
                    <w:top w:val="none" w:sz="0" w:space="0" w:color="auto"/>
                    <w:left w:val="none" w:sz="0" w:space="0" w:color="auto"/>
                    <w:bottom w:val="none" w:sz="0" w:space="0" w:color="auto"/>
                    <w:right w:val="none" w:sz="0" w:space="0" w:color="auto"/>
                  </w:divBdr>
                </w:div>
                <w:div w:id="151781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064813">
      <w:bodyDiv w:val="1"/>
      <w:marLeft w:val="0"/>
      <w:marRight w:val="0"/>
      <w:marTop w:val="0"/>
      <w:marBottom w:val="0"/>
      <w:divBdr>
        <w:top w:val="none" w:sz="0" w:space="0" w:color="auto"/>
        <w:left w:val="none" w:sz="0" w:space="0" w:color="auto"/>
        <w:bottom w:val="none" w:sz="0" w:space="0" w:color="auto"/>
        <w:right w:val="none" w:sz="0" w:space="0" w:color="auto"/>
      </w:divBdr>
      <w:divsChild>
        <w:div w:id="1937206085">
          <w:marLeft w:val="0"/>
          <w:marRight w:val="0"/>
          <w:marTop w:val="0"/>
          <w:marBottom w:val="0"/>
          <w:divBdr>
            <w:top w:val="none" w:sz="0" w:space="0" w:color="auto"/>
            <w:left w:val="none" w:sz="0" w:space="0" w:color="auto"/>
            <w:bottom w:val="none" w:sz="0" w:space="0" w:color="auto"/>
            <w:right w:val="none" w:sz="0" w:space="0" w:color="auto"/>
          </w:divBdr>
          <w:divsChild>
            <w:div w:id="1737512609">
              <w:marLeft w:val="0"/>
              <w:marRight w:val="0"/>
              <w:marTop w:val="0"/>
              <w:marBottom w:val="0"/>
              <w:divBdr>
                <w:top w:val="none" w:sz="0" w:space="0" w:color="auto"/>
                <w:left w:val="none" w:sz="0" w:space="0" w:color="auto"/>
                <w:bottom w:val="none" w:sz="0" w:space="0" w:color="auto"/>
                <w:right w:val="none" w:sz="0" w:space="0" w:color="auto"/>
              </w:divBdr>
            </w:div>
          </w:divsChild>
        </w:div>
        <w:div w:id="212081775">
          <w:marLeft w:val="0"/>
          <w:marRight w:val="0"/>
          <w:marTop w:val="0"/>
          <w:marBottom w:val="0"/>
          <w:divBdr>
            <w:top w:val="none" w:sz="0" w:space="0" w:color="auto"/>
            <w:left w:val="none" w:sz="0" w:space="0" w:color="auto"/>
            <w:bottom w:val="none" w:sz="0" w:space="0" w:color="auto"/>
            <w:right w:val="none" w:sz="0" w:space="0" w:color="auto"/>
          </w:divBdr>
          <w:divsChild>
            <w:div w:id="1648244487">
              <w:marLeft w:val="0"/>
              <w:marRight w:val="0"/>
              <w:marTop w:val="300"/>
              <w:marBottom w:val="0"/>
              <w:divBdr>
                <w:top w:val="none" w:sz="0" w:space="0" w:color="auto"/>
                <w:left w:val="none" w:sz="0" w:space="0" w:color="auto"/>
                <w:bottom w:val="none" w:sz="0" w:space="0" w:color="auto"/>
                <w:right w:val="none" w:sz="0" w:space="0" w:color="auto"/>
              </w:divBdr>
            </w:div>
            <w:div w:id="575747048">
              <w:marLeft w:val="0"/>
              <w:marRight w:val="0"/>
              <w:marTop w:val="300"/>
              <w:marBottom w:val="0"/>
              <w:divBdr>
                <w:top w:val="none" w:sz="0" w:space="0" w:color="auto"/>
                <w:left w:val="none" w:sz="0" w:space="0" w:color="auto"/>
                <w:bottom w:val="none" w:sz="0" w:space="0" w:color="auto"/>
                <w:right w:val="none" w:sz="0" w:space="0" w:color="auto"/>
              </w:divBdr>
            </w:div>
            <w:div w:id="1522087561">
              <w:marLeft w:val="0"/>
              <w:marRight w:val="0"/>
              <w:marTop w:val="300"/>
              <w:marBottom w:val="0"/>
              <w:divBdr>
                <w:top w:val="none" w:sz="0" w:space="0" w:color="auto"/>
                <w:left w:val="none" w:sz="0" w:space="0" w:color="auto"/>
                <w:bottom w:val="none" w:sz="0" w:space="0" w:color="auto"/>
                <w:right w:val="none" w:sz="0" w:space="0" w:color="auto"/>
              </w:divBdr>
            </w:div>
            <w:div w:id="78913213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536230140">
      <w:bodyDiv w:val="1"/>
      <w:marLeft w:val="0"/>
      <w:marRight w:val="0"/>
      <w:marTop w:val="0"/>
      <w:marBottom w:val="0"/>
      <w:divBdr>
        <w:top w:val="none" w:sz="0" w:space="0" w:color="auto"/>
        <w:left w:val="none" w:sz="0" w:space="0" w:color="auto"/>
        <w:bottom w:val="none" w:sz="0" w:space="0" w:color="auto"/>
        <w:right w:val="none" w:sz="0" w:space="0" w:color="auto"/>
      </w:divBdr>
    </w:div>
    <w:div w:id="1592355604">
      <w:bodyDiv w:val="1"/>
      <w:marLeft w:val="0"/>
      <w:marRight w:val="0"/>
      <w:marTop w:val="0"/>
      <w:marBottom w:val="0"/>
      <w:divBdr>
        <w:top w:val="none" w:sz="0" w:space="0" w:color="auto"/>
        <w:left w:val="none" w:sz="0" w:space="0" w:color="auto"/>
        <w:bottom w:val="none" w:sz="0" w:space="0" w:color="auto"/>
        <w:right w:val="none" w:sz="0" w:space="0" w:color="auto"/>
      </w:divBdr>
      <w:divsChild>
        <w:div w:id="622267982">
          <w:marLeft w:val="0"/>
          <w:marRight w:val="0"/>
          <w:marTop w:val="0"/>
          <w:marBottom w:val="0"/>
          <w:divBdr>
            <w:top w:val="none" w:sz="0" w:space="0" w:color="auto"/>
            <w:left w:val="none" w:sz="0" w:space="0" w:color="auto"/>
            <w:bottom w:val="none" w:sz="0" w:space="0" w:color="auto"/>
            <w:right w:val="none" w:sz="0" w:space="0" w:color="auto"/>
          </w:divBdr>
        </w:div>
        <w:div w:id="1069501177">
          <w:marLeft w:val="0"/>
          <w:marRight w:val="0"/>
          <w:marTop w:val="0"/>
          <w:marBottom w:val="0"/>
          <w:divBdr>
            <w:top w:val="none" w:sz="0" w:space="0" w:color="auto"/>
            <w:left w:val="none" w:sz="0" w:space="0" w:color="auto"/>
            <w:bottom w:val="none" w:sz="0" w:space="0" w:color="auto"/>
            <w:right w:val="none" w:sz="0" w:space="0" w:color="auto"/>
          </w:divBdr>
          <w:divsChild>
            <w:div w:id="1489832632">
              <w:marLeft w:val="0"/>
              <w:marRight w:val="0"/>
              <w:marTop w:val="0"/>
              <w:marBottom w:val="0"/>
              <w:divBdr>
                <w:top w:val="none" w:sz="0" w:space="0" w:color="auto"/>
                <w:left w:val="none" w:sz="0" w:space="0" w:color="auto"/>
                <w:bottom w:val="none" w:sz="0" w:space="0" w:color="auto"/>
                <w:right w:val="none" w:sz="0" w:space="0" w:color="auto"/>
              </w:divBdr>
              <w:divsChild>
                <w:div w:id="1505779028">
                  <w:marLeft w:val="0"/>
                  <w:marRight w:val="0"/>
                  <w:marTop w:val="0"/>
                  <w:marBottom w:val="0"/>
                  <w:divBdr>
                    <w:top w:val="none" w:sz="0" w:space="0" w:color="auto"/>
                    <w:left w:val="none" w:sz="0" w:space="0" w:color="auto"/>
                    <w:bottom w:val="none" w:sz="0" w:space="0" w:color="auto"/>
                    <w:right w:val="none" w:sz="0" w:space="0" w:color="auto"/>
                  </w:divBdr>
                </w:div>
                <w:div w:id="880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header" Target="header1.xml" Id="rId10" /><Relationship Type="http://schemas.openxmlformats.org/officeDocument/2006/relationships/settings" Target="settings.xml" Id="rId4" /><Relationship Type="http://schemas.openxmlformats.org/officeDocument/2006/relationships/image" Target="media/image2.png" Id="rId9" /></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me\Microsoft%20Office\Vorlagen\Unterrichtsmaterialien.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E65BE3-94CF-43B4-89F2-3F6F3B384AE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Unterrichtsmaterialien</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Verena</dc:creator>
  <lastModifiedBy>Sven Büttner</lastModifiedBy>
  <revision>168</revision>
  <lastPrinted>2016-09-19T15:33:00.0000000Z</lastPrinted>
  <dcterms:created xsi:type="dcterms:W3CDTF">2015-11-26T18:51:00.0000000Z</dcterms:created>
  <dcterms:modified xsi:type="dcterms:W3CDTF">2019-11-07T14:06:44.5009835Z</dcterms:modified>
</coreProperties>
</file>